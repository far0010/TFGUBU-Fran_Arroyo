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29354822" w:displacedByCustomXml="next"/>
    <w:bookmarkStart w:id="1" w:name="_Toc329354601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1111753" w14:textId="2661B914" w:rsidR="0087552D" w:rsidRDefault="0087552D" w:rsidP="00FF1FB7">
          <w:pPr>
            <w:pStyle w:val="Sinespaciado"/>
            <w:ind w:left="720" w:hanging="720"/>
            <w:rPr>
              <w:sz w:val="24"/>
            </w:rPr>
          </w:pPr>
          <w:r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531E9E6" wp14:editId="0E0605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7470775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2A3C47" w14:textId="22DCD55E" w:rsidR="0087552D" w:rsidRPr="00C84D22" w:rsidRDefault="007727B8">
                                    <w:pPr>
                                      <w:pStyle w:val="Ttulo"/>
                                    </w:pPr>
                                    <w:r>
                                      <w:t>Requisitos/Casos de Uso</w:t>
                                    </w:r>
                                  </w:p>
                                </w:sdtContent>
                              </w:sdt>
                              <w:p w14:paraId="01575061" w14:textId="4FC351CE" w:rsidR="0087552D" w:rsidRPr="00C84D22" w:rsidRDefault="00E26775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27B8">
                                      <w:t>Para la realización de 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31E9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1" o:spid="_x0000_s1026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A2A3C47" w14:textId="22DCD55E" w:rsidR="0087552D" w:rsidRPr="00C84D22" w:rsidRDefault="007727B8">
                              <w:pPr>
                                <w:pStyle w:val="Ttulo"/>
                              </w:pPr>
                              <w:r>
                                <w:t>Requisitos/Casos de Uso</w:t>
                              </w:r>
                            </w:p>
                          </w:sdtContent>
                        </w:sdt>
                        <w:p w14:paraId="01575061" w14:textId="4FC351CE" w:rsidR="0087552D" w:rsidRPr="00C84D22" w:rsidRDefault="00B850C3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727B8">
                                <w:t>Para la realización de test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7B87E1A" w14:textId="49BCC9C7" w:rsidR="0087552D" w:rsidRDefault="007727B8">
          <w:pPr>
            <w:spacing w:after="200"/>
          </w:pPr>
          <w:r>
            <w:rPr>
              <w:noProof/>
              <w:lang w:val="en-US" w:eastAsia="en-US" w:bidi="th-TH"/>
            </w:rPr>
            <w:drawing>
              <wp:anchor distT="0" distB="0" distL="114300" distR="114300" simplePos="0" relativeHeight="251659264" behindDoc="1" locked="0" layoutInCell="1" allowOverlap="0" wp14:anchorId="74E6599A" wp14:editId="613566C2">
                <wp:simplePos x="0" y="0"/>
                <wp:positionH relativeFrom="margin">
                  <wp:posOffset>945515</wp:posOffset>
                </wp:positionH>
                <wp:positionV relativeFrom="margin">
                  <wp:posOffset>1183640</wp:posOffset>
                </wp:positionV>
                <wp:extent cx="3657600" cy="3657600"/>
                <wp:effectExtent l="266700" t="266700" r="266700" b="285750"/>
                <wp:wrapSquare wrapText="bothSides"/>
                <wp:docPr id="2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7552D">
            <w:br w:type="page"/>
          </w:r>
        </w:p>
      </w:sdtContent>
    </w:sdt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7727B8" w:rsidRPr="00327FA3" w14:paraId="460B6B0A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"/>
          <w:bookmarkEnd w:id="0"/>
          <w:p w14:paraId="1FABD288" w14:textId="77777777" w:rsidR="007727B8" w:rsidRPr="00327FA3" w:rsidRDefault="007727B8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651A" w14:textId="76470C9B" w:rsidR="007727B8" w:rsidRPr="00327FA3" w:rsidRDefault="007727B8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US-01</w:t>
            </w:r>
          </w:p>
        </w:tc>
      </w:tr>
      <w:tr w:rsidR="007727B8" w:rsidRPr="00976471" w14:paraId="356C86D5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3B3F" w14:textId="77777777" w:rsidR="007727B8" w:rsidRPr="00976471" w:rsidRDefault="007727B8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A6D8" w14:textId="57204B43" w:rsidR="007727B8" w:rsidRPr="00976471" w:rsidRDefault="007727B8" w:rsidP="00A04B10">
            <w:pPr>
              <w:spacing w:line="259" w:lineRule="auto"/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</w:p>
        </w:tc>
      </w:tr>
      <w:tr w:rsidR="007727B8" w:rsidRPr="00976471" w14:paraId="286CC490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7578" w14:textId="77777777" w:rsidR="007727B8" w:rsidRPr="00976471" w:rsidRDefault="007727B8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03923" w14:textId="0CF41E63" w:rsidR="007727B8" w:rsidRPr="00976471" w:rsidRDefault="007727B8" w:rsidP="00A04B10">
            <w:pPr>
              <w:spacing w:line="259" w:lineRule="auto"/>
            </w:pPr>
            <w:r w:rsidRPr="00976471">
              <w:t>R.F.</w:t>
            </w:r>
            <w:r>
              <w:t>0</w:t>
            </w:r>
            <w:r w:rsidRPr="00976471">
              <w:t>1</w:t>
            </w:r>
          </w:p>
        </w:tc>
      </w:tr>
      <w:tr w:rsidR="007727B8" w:rsidRPr="00976471" w14:paraId="2928971E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A1C6" w14:textId="77777777" w:rsidR="007727B8" w:rsidRPr="00976471" w:rsidRDefault="007727B8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4247C" w14:textId="71E70719" w:rsidR="007727B8" w:rsidRPr="00976471" w:rsidRDefault="007727B8" w:rsidP="00A04B10">
            <w:pPr>
              <w:spacing w:line="259" w:lineRule="auto"/>
            </w:pPr>
            <w:r w:rsidRPr="00976471">
              <w:t>El usuario "</w:t>
            </w:r>
            <w:r>
              <w:t>user01</w:t>
            </w:r>
            <w:r w:rsidRPr="00976471">
              <w:t>" ha sido registrado en el sistema.</w:t>
            </w:r>
          </w:p>
        </w:tc>
      </w:tr>
      <w:tr w:rsidR="007727B8" w:rsidRPr="00976471" w14:paraId="49CEB8C8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2D39" w14:textId="77777777" w:rsidR="007727B8" w:rsidRPr="00976471" w:rsidRDefault="007727B8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9695" w14:textId="38A5A5D6" w:rsidR="007727B8" w:rsidRPr="00976471" w:rsidRDefault="007727B8" w:rsidP="00A04B10">
            <w:pPr>
              <w:spacing w:line="259" w:lineRule="auto"/>
            </w:pPr>
            <w:r w:rsidRPr="00976471">
              <w:t xml:space="preserve">El usuario accede a su cuenta de </w:t>
            </w:r>
            <w:r>
              <w:t>usuario</w:t>
            </w:r>
            <w:r w:rsidRPr="00976471">
              <w:t>.</w:t>
            </w:r>
          </w:p>
        </w:tc>
      </w:tr>
      <w:tr w:rsidR="007727B8" w:rsidRPr="00976471" w14:paraId="2B7EBDE6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A4CE" w14:textId="77777777" w:rsidR="007727B8" w:rsidRPr="00976471" w:rsidRDefault="007727B8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25A4" w14:textId="390CAE61" w:rsidR="007727B8" w:rsidRPr="00976471" w:rsidRDefault="007727B8" w:rsidP="00A04B10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7727B8" w:rsidRPr="00976471" w14:paraId="0C3C33B1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7F8AC" w14:textId="77777777" w:rsidR="007727B8" w:rsidRPr="00976471" w:rsidRDefault="007727B8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BA957" w14:textId="471A98FD" w:rsidR="007727B8" w:rsidRPr="00976471" w:rsidRDefault="007727B8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7727B8" w:rsidRPr="00976471" w14:paraId="2856EDAA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D2E8" w14:textId="77777777" w:rsidR="007727B8" w:rsidRPr="00976471" w:rsidRDefault="007727B8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04AA" w14:textId="412E5FF9" w:rsidR="007727B8" w:rsidRPr="00976471" w:rsidRDefault="007727B8" w:rsidP="00A04B10">
            <w:pPr>
              <w:spacing w:line="259" w:lineRule="auto"/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correctamente.</w:t>
            </w:r>
          </w:p>
        </w:tc>
      </w:tr>
      <w:tr w:rsidR="007727B8" w:rsidRPr="00976471" w14:paraId="2658D098" w14:textId="77777777" w:rsidTr="00327FA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8488F" w14:textId="77777777" w:rsidR="007727B8" w:rsidRPr="00976471" w:rsidRDefault="007727B8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45976" w14:textId="038D28C8" w:rsidR="007727B8" w:rsidRPr="00976471" w:rsidRDefault="007727B8" w:rsidP="00A04B10">
            <w:pPr>
              <w:spacing w:line="259" w:lineRule="auto"/>
            </w:pPr>
            <w:r>
              <w:t>Realizado</w:t>
            </w:r>
          </w:p>
        </w:tc>
      </w:tr>
    </w:tbl>
    <w:p w14:paraId="2C46B799" w14:textId="0D558582" w:rsidR="007E2A09" w:rsidRDefault="007E2A09" w:rsidP="007727B8">
      <w:pPr>
        <w:pStyle w:val="Ttulo1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493760" w:rsidRPr="00327FA3" w14:paraId="1758FDC5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6ABBD" w14:textId="77777777" w:rsidR="00493760" w:rsidRPr="00327FA3" w:rsidRDefault="00493760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273C" w14:textId="192CF44F" w:rsidR="00493760" w:rsidRPr="00327FA3" w:rsidRDefault="00493760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2</w:t>
            </w:r>
          </w:p>
        </w:tc>
      </w:tr>
      <w:tr w:rsidR="00493760" w:rsidRPr="00976471" w14:paraId="4EF2439A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C214B" w14:textId="77777777" w:rsidR="00493760" w:rsidRPr="00976471" w:rsidRDefault="00493760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612F7" w14:textId="5CE09480" w:rsidR="00493760" w:rsidRPr="00976471" w:rsidRDefault="00493760" w:rsidP="00A04B10">
            <w:pPr>
              <w:spacing w:line="259" w:lineRule="auto"/>
            </w:pPr>
            <w:r w:rsidRPr="00976471">
              <w:t>Inicio de sesión con usuario "</w:t>
            </w:r>
            <w:r>
              <w:t>no existe</w:t>
            </w:r>
            <w:r w:rsidRPr="00976471">
              <w:t>" y contraseña "</w:t>
            </w:r>
            <w:r>
              <w:t>ninguna</w:t>
            </w:r>
            <w:r w:rsidRPr="00976471">
              <w:t>"</w:t>
            </w:r>
          </w:p>
        </w:tc>
      </w:tr>
      <w:tr w:rsidR="00493760" w:rsidRPr="00976471" w14:paraId="4812F02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5BCA" w14:textId="77777777" w:rsidR="00493760" w:rsidRPr="00976471" w:rsidRDefault="00493760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1CFE" w14:textId="5EC3DD69" w:rsidR="00493760" w:rsidRPr="00976471" w:rsidRDefault="00493760" w:rsidP="00A04B10">
            <w:pPr>
              <w:spacing w:line="259" w:lineRule="auto"/>
            </w:pPr>
            <w:r w:rsidRPr="00976471">
              <w:t>R.F.</w:t>
            </w:r>
            <w:r>
              <w:t>02</w:t>
            </w:r>
          </w:p>
        </w:tc>
      </w:tr>
      <w:tr w:rsidR="00493760" w:rsidRPr="00976471" w14:paraId="35977B5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2C9C7" w14:textId="77777777" w:rsidR="00493760" w:rsidRPr="00976471" w:rsidRDefault="00493760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9C14" w14:textId="697A7089" w:rsidR="00493760" w:rsidRPr="00976471" w:rsidRDefault="00493760" w:rsidP="00A04B10">
            <w:pPr>
              <w:spacing w:line="259" w:lineRule="auto"/>
            </w:pPr>
            <w:r w:rsidRPr="00976471">
              <w:t>El usuario "</w:t>
            </w:r>
            <w:r>
              <w:t>no existe</w:t>
            </w:r>
            <w:r w:rsidRPr="00976471">
              <w:t xml:space="preserve">" </w:t>
            </w:r>
            <w:r>
              <w:t xml:space="preserve"> no</w:t>
            </w:r>
            <w:r w:rsidRPr="00976471">
              <w:t>ha sido registrado en el sistema.</w:t>
            </w:r>
          </w:p>
        </w:tc>
      </w:tr>
      <w:tr w:rsidR="00493760" w:rsidRPr="00976471" w14:paraId="0EA032C5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7F4C" w14:textId="77777777" w:rsidR="00493760" w:rsidRPr="00976471" w:rsidRDefault="00493760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384A" w14:textId="513A270B" w:rsidR="00493760" w:rsidRPr="00976471" w:rsidRDefault="00493760" w:rsidP="00A04B10">
            <w:pPr>
              <w:spacing w:line="259" w:lineRule="auto"/>
            </w:pPr>
            <w:r w:rsidRPr="00976471">
              <w:t xml:space="preserve">El usuario </w:t>
            </w:r>
            <w:r>
              <w:t xml:space="preserve">no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493760" w:rsidRPr="00976471" w14:paraId="2E4263C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78C6" w14:textId="77777777" w:rsidR="00493760" w:rsidRPr="00976471" w:rsidRDefault="00493760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092A" w14:textId="0E38ADE2" w:rsidR="00493760" w:rsidRPr="00976471" w:rsidRDefault="00493760" w:rsidP="00A04B10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no existe</w:t>
            </w:r>
            <w:r w:rsidRPr="00976471">
              <w:t>" y la contraseña "</w:t>
            </w:r>
            <w:r>
              <w:t>ninguna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493760" w:rsidRPr="00976471" w14:paraId="29ED850F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9D9E" w14:textId="77777777" w:rsidR="00493760" w:rsidRPr="00976471" w:rsidRDefault="00493760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A90B0" w14:textId="153725C7" w:rsidR="00493760" w:rsidRPr="00976471" w:rsidRDefault="00493760" w:rsidP="00A04B10">
            <w:pPr>
              <w:spacing w:line="259" w:lineRule="auto"/>
            </w:pPr>
            <w:r w:rsidRPr="00976471">
              <w:t>Usuario: "</w:t>
            </w:r>
            <w:r>
              <w:t>no existe</w:t>
            </w:r>
            <w:r w:rsidRPr="00976471">
              <w:t>"</w:t>
            </w:r>
            <w:r w:rsidRPr="00976471">
              <w:br/>
              <w:t>Contraseña: "</w:t>
            </w:r>
            <w:r>
              <w:t>ninguna</w:t>
            </w:r>
            <w:r w:rsidRPr="00976471">
              <w:t>"</w:t>
            </w:r>
          </w:p>
        </w:tc>
      </w:tr>
      <w:tr w:rsidR="00493760" w:rsidRPr="00976471" w14:paraId="4EB1A7B6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511D" w14:textId="77777777" w:rsidR="00493760" w:rsidRPr="00976471" w:rsidRDefault="00493760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9602" w14:textId="262E0542" w:rsidR="00493760" w:rsidRPr="00B9264A" w:rsidRDefault="00493760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</w:t>
            </w:r>
            <w:r>
              <w:t xml:space="preserve">no </w:t>
            </w:r>
            <w:r w:rsidRPr="00976471">
              <w:t xml:space="preserve">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se presenta rechazado</w:t>
            </w:r>
          </w:p>
        </w:tc>
      </w:tr>
      <w:tr w:rsidR="00493760" w:rsidRPr="00976471" w14:paraId="223EE2F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DAEB" w14:textId="77777777" w:rsidR="00493760" w:rsidRPr="00976471" w:rsidRDefault="00493760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A2F20" w14:textId="77777777" w:rsidR="00493760" w:rsidRPr="00976471" w:rsidRDefault="00493760" w:rsidP="00A04B10">
            <w:pPr>
              <w:spacing w:line="259" w:lineRule="auto"/>
            </w:pPr>
            <w:r>
              <w:t>Realizado</w:t>
            </w:r>
          </w:p>
        </w:tc>
      </w:tr>
    </w:tbl>
    <w:p w14:paraId="24EF810E" w14:textId="16C6E698" w:rsidR="00493760" w:rsidRDefault="00493760" w:rsidP="00493760"/>
    <w:p w14:paraId="67891102" w14:textId="105E77FC" w:rsidR="00634C72" w:rsidRDefault="00634C72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634C72" w:rsidRPr="00327FA3" w14:paraId="58EEBC6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3D95" w14:textId="77777777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67FA" w14:textId="4ED318F9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3</w:t>
            </w:r>
          </w:p>
        </w:tc>
      </w:tr>
      <w:tr w:rsidR="00634C72" w:rsidRPr="00976471" w14:paraId="4EB90FE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D2C6" w14:textId="77777777" w:rsidR="00634C72" w:rsidRPr="00976471" w:rsidRDefault="00634C72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CC7A" w14:textId="5256433E" w:rsidR="00634C72" w:rsidRPr="00634C72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despliega el menú Administración</w:t>
            </w:r>
          </w:p>
        </w:tc>
      </w:tr>
      <w:tr w:rsidR="00634C72" w:rsidRPr="00976471" w14:paraId="4D392D4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EC5D" w14:textId="77777777" w:rsidR="00634C72" w:rsidRPr="00976471" w:rsidRDefault="00634C72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C6987" w14:textId="41452F4E" w:rsidR="00634C72" w:rsidRPr="00976471" w:rsidRDefault="00634C72" w:rsidP="00A04B10">
            <w:pPr>
              <w:spacing w:line="259" w:lineRule="auto"/>
            </w:pPr>
            <w:r w:rsidRPr="00976471">
              <w:t>R.F.</w:t>
            </w:r>
            <w:r>
              <w:t>03</w:t>
            </w:r>
          </w:p>
        </w:tc>
      </w:tr>
      <w:tr w:rsidR="00634C72" w:rsidRPr="00976471" w14:paraId="30B54AF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B7A81" w14:textId="77777777" w:rsidR="00634C72" w:rsidRPr="00976471" w:rsidRDefault="00634C72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75BAF" w14:textId="0435289B" w:rsidR="00634C72" w:rsidRPr="00976471" w:rsidRDefault="00634C72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634C72" w:rsidRPr="00976471" w14:paraId="1A3D355F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2837" w14:textId="77777777" w:rsidR="00634C72" w:rsidRPr="00976471" w:rsidRDefault="00634C72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89AF4" w14:textId="06638273" w:rsidR="00634C72" w:rsidRPr="00976471" w:rsidRDefault="00634C72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634C72" w:rsidRPr="00976471" w14:paraId="0D659829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2FDD" w14:textId="77777777" w:rsidR="00634C72" w:rsidRPr="00976471" w:rsidRDefault="00634C72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A0D86" w14:textId="41CC9092" w:rsidR="00634C72" w:rsidRPr="00976471" w:rsidRDefault="00634C72" w:rsidP="00A04B10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634C72" w:rsidRPr="00976471" w14:paraId="2E8C2FA2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2581" w14:textId="77777777" w:rsidR="00634C72" w:rsidRPr="00976471" w:rsidRDefault="00634C72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79B7" w14:textId="1A51E312" w:rsidR="00634C72" w:rsidRPr="00976471" w:rsidRDefault="00634C72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634C72" w:rsidRPr="00976471" w14:paraId="0757949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1EA3" w14:textId="77777777" w:rsidR="00634C72" w:rsidRPr="00976471" w:rsidRDefault="00634C72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02351" w14:textId="7CF0A3C0" w:rsidR="00634C72" w:rsidRPr="00B9264A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</w:t>
            </w:r>
            <w:r>
              <w:t xml:space="preserve">no </w:t>
            </w:r>
            <w:r w:rsidRPr="00976471">
              <w:t xml:space="preserve">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el menú Administración</w:t>
            </w:r>
          </w:p>
        </w:tc>
      </w:tr>
      <w:tr w:rsidR="00634C72" w:rsidRPr="00976471" w14:paraId="50AC5B2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B7D14" w14:textId="77777777" w:rsidR="00634C72" w:rsidRPr="00976471" w:rsidRDefault="00634C72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5283" w14:textId="77777777" w:rsidR="00634C72" w:rsidRPr="00976471" w:rsidRDefault="00634C72" w:rsidP="00A04B10">
            <w:pPr>
              <w:spacing w:line="259" w:lineRule="auto"/>
            </w:pPr>
            <w:r>
              <w:t>Realizado</w:t>
            </w:r>
          </w:p>
        </w:tc>
      </w:tr>
    </w:tbl>
    <w:p w14:paraId="132DB480" w14:textId="7E2613E5" w:rsidR="00634C72" w:rsidRDefault="00634C72" w:rsidP="00493760"/>
    <w:p w14:paraId="15D637F2" w14:textId="562D0D37" w:rsidR="00634C72" w:rsidRDefault="00634C72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634C72" w:rsidRPr="00327FA3" w14:paraId="33F99C71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C640" w14:textId="77777777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4025" w14:textId="2E35CA92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4</w:t>
            </w:r>
          </w:p>
        </w:tc>
      </w:tr>
      <w:tr w:rsidR="00634C72" w:rsidRPr="00976471" w14:paraId="7858BE14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5C18" w14:textId="77777777" w:rsidR="00634C72" w:rsidRPr="00976471" w:rsidRDefault="00634C72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AB4E" w14:textId="2A7CEEB9" w:rsidR="00634C72" w:rsidRPr="00634C72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despliega Responsable</w:t>
            </w:r>
          </w:p>
        </w:tc>
      </w:tr>
      <w:tr w:rsidR="00634C72" w:rsidRPr="00976471" w14:paraId="1858FA0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0F0EF" w14:textId="77777777" w:rsidR="00634C72" w:rsidRPr="00976471" w:rsidRDefault="00634C72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01C7" w14:textId="53864CBF" w:rsidR="00634C72" w:rsidRPr="00976471" w:rsidRDefault="00634C72" w:rsidP="00A04B10">
            <w:pPr>
              <w:spacing w:line="259" w:lineRule="auto"/>
            </w:pPr>
            <w:r w:rsidRPr="00976471">
              <w:t>R.F.</w:t>
            </w:r>
            <w:r>
              <w:t>04</w:t>
            </w:r>
          </w:p>
        </w:tc>
      </w:tr>
      <w:tr w:rsidR="00634C72" w:rsidRPr="00976471" w14:paraId="63DBB04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8926" w14:textId="77777777" w:rsidR="00634C72" w:rsidRPr="00976471" w:rsidRDefault="00634C72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44A8" w14:textId="77777777" w:rsidR="00634C72" w:rsidRPr="00976471" w:rsidRDefault="00634C72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634C72" w:rsidRPr="00976471" w14:paraId="1C3AED5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80EA" w14:textId="77777777" w:rsidR="00634C72" w:rsidRPr="00976471" w:rsidRDefault="00634C72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9662" w14:textId="77777777" w:rsidR="00634C72" w:rsidRPr="00976471" w:rsidRDefault="00634C72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634C72" w:rsidRPr="00976471" w14:paraId="7543DE64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F8BB" w14:textId="77777777" w:rsidR="00634C72" w:rsidRPr="00976471" w:rsidRDefault="00634C72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2EB25" w14:textId="77777777" w:rsidR="00634C72" w:rsidRPr="00976471" w:rsidRDefault="00634C72" w:rsidP="00A04B10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634C72" w:rsidRPr="00976471" w14:paraId="2DB9947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92CC" w14:textId="77777777" w:rsidR="00634C72" w:rsidRPr="00976471" w:rsidRDefault="00634C72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7684F" w14:textId="77777777" w:rsidR="00634C72" w:rsidRPr="00976471" w:rsidRDefault="00634C72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634C72" w:rsidRPr="00976471" w14:paraId="40E741E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4791" w14:textId="77777777" w:rsidR="00634C72" w:rsidRPr="00976471" w:rsidRDefault="00634C72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05C71" w14:textId="7C2280A5" w:rsidR="00634C72" w:rsidRPr="00634C72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Responsab</w:t>
            </w:r>
            <w:r w:rsidR="007B625E">
              <w:t>l</w:t>
            </w:r>
            <w:r>
              <w:t>e</w:t>
            </w:r>
          </w:p>
        </w:tc>
      </w:tr>
      <w:tr w:rsidR="00634C72" w:rsidRPr="00976471" w14:paraId="3014513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0A14" w14:textId="77777777" w:rsidR="00634C72" w:rsidRPr="00976471" w:rsidRDefault="00634C72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440BC" w14:textId="77777777" w:rsidR="00634C72" w:rsidRPr="00976471" w:rsidRDefault="00634C72" w:rsidP="00A04B10">
            <w:pPr>
              <w:spacing w:line="259" w:lineRule="auto"/>
            </w:pPr>
            <w:r>
              <w:t>Realizado</w:t>
            </w:r>
          </w:p>
        </w:tc>
      </w:tr>
    </w:tbl>
    <w:p w14:paraId="1960C9B4" w14:textId="096A8ECF" w:rsidR="00634C72" w:rsidRDefault="00634C72" w:rsidP="00493760"/>
    <w:p w14:paraId="57F54B01" w14:textId="77777777" w:rsidR="00634C72" w:rsidRDefault="00634C72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634C72" w:rsidRPr="00327FA3" w14:paraId="066A930C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B3ADA" w14:textId="77777777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C70F" w14:textId="3CC32DE2" w:rsidR="00634C72" w:rsidRPr="00327FA3" w:rsidRDefault="00634C7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5</w:t>
            </w:r>
          </w:p>
        </w:tc>
      </w:tr>
      <w:tr w:rsidR="00634C72" w:rsidRPr="00976471" w14:paraId="2DE2E977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7EBEE" w14:textId="77777777" w:rsidR="00634C72" w:rsidRPr="00976471" w:rsidRDefault="00634C72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2E89E" w14:textId="197060D6" w:rsidR="00634C72" w:rsidRPr="00634C72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despliega Proye</w:t>
            </w:r>
            <w:r w:rsidR="00104F5D">
              <w:t>c</w:t>
            </w:r>
            <w:r>
              <w:t>tos</w:t>
            </w:r>
          </w:p>
        </w:tc>
      </w:tr>
      <w:tr w:rsidR="00634C72" w:rsidRPr="00976471" w14:paraId="096600A7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3BA4" w14:textId="77777777" w:rsidR="00634C72" w:rsidRPr="00976471" w:rsidRDefault="00634C72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F25F" w14:textId="14DF27E3" w:rsidR="00634C72" w:rsidRPr="00976471" w:rsidRDefault="00634C72" w:rsidP="00A04B10">
            <w:pPr>
              <w:spacing w:line="259" w:lineRule="auto"/>
            </w:pPr>
            <w:r w:rsidRPr="00976471">
              <w:t>R.F.</w:t>
            </w:r>
            <w:r>
              <w:t>0</w:t>
            </w:r>
            <w:r w:rsidR="009E1FF9">
              <w:t>5</w:t>
            </w:r>
          </w:p>
        </w:tc>
      </w:tr>
      <w:tr w:rsidR="00634C72" w:rsidRPr="00976471" w14:paraId="44D0CE2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CDDA" w14:textId="77777777" w:rsidR="00634C72" w:rsidRPr="00976471" w:rsidRDefault="00634C72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ED1A" w14:textId="77777777" w:rsidR="00634C72" w:rsidRPr="00976471" w:rsidRDefault="00634C72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634C72" w:rsidRPr="00976471" w14:paraId="4A2731A7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2BA7" w14:textId="77777777" w:rsidR="00634C72" w:rsidRPr="00976471" w:rsidRDefault="00634C72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6BF4" w14:textId="77777777" w:rsidR="00634C72" w:rsidRPr="00976471" w:rsidRDefault="00634C72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634C72" w:rsidRPr="00976471" w14:paraId="35EF2286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AE7B" w14:textId="77777777" w:rsidR="00634C72" w:rsidRPr="00976471" w:rsidRDefault="00634C72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8437" w14:textId="77777777" w:rsidR="00634C72" w:rsidRPr="00976471" w:rsidRDefault="00634C72" w:rsidP="00A04B10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634C72" w:rsidRPr="00976471" w14:paraId="227D7424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41C7" w14:textId="77777777" w:rsidR="00634C72" w:rsidRPr="00976471" w:rsidRDefault="00634C72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33A1" w14:textId="77777777" w:rsidR="00634C72" w:rsidRPr="00976471" w:rsidRDefault="00634C72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634C72" w:rsidRPr="00976471" w14:paraId="536F3E8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5BF3" w14:textId="77777777" w:rsidR="00634C72" w:rsidRPr="00976471" w:rsidRDefault="00634C72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D4F12" w14:textId="460E6E0F" w:rsidR="00634C72" w:rsidRPr="00634C72" w:rsidRDefault="00634C72" w:rsidP="00A04B10">
            <w:pPr>
              <w:spacing w:line="259" w:lineRule="auto"/>
              <w:rPr>
                <w:u w:val="single"/>
              </w:rPr>
            </w:pPr>
            <w:r w:rsidRPr="00976471">
              <w:t>El usuario</w:t>
            </w:r>
            <w:r w:rsidR="007B625E">
              <w:t xml:space="preserve"> </w:t>
            </w:r>
            <w:r w:rsidRPr="00976471">
              <w:t xml:space="preserve">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</w:t>
            </w:r>
            <w:r w:rsidR="00104F5D">
              <w:t>Proyectos</w:t>
            </w:r>
          </w:p>
        </w:tc>
      </w:tr>
      <w:tr w:rsidR="00634C72" w:rsidRPr="00976471" w14:paraId="0588CE6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9F55" w14:textId="77777777" w:rsidR="00634C72" w:rsidRPr="00976471" w:rsidRDefault="00634C72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603C" w14:textId="77777777" w:rsidR="00634C72" w:rsidRPr="00976471" w:rsidRDefault="00634C72" w:rsidP="00A04B10">
            <w:pPr>
              <w:spacing w:line="259" w:lineRule="auto"/>
            </w:pPr>
            <w:r>
              <w:t>Realizado</w:t>
            </w:r>
          </w:p>
        </w:tc>
      </w:tr>
    </w:tbl>
    <w:p w14:paraId="64D2E365" w14:textId="1483E63A" w:rsidR="00634C72" w:rsidRDefault="00634C72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9E1FF9" w:rsidRPr="00327FA3" w14:paraId="12B677F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0C93" w14:textId="77777777" w:rsidR="009E1FF9" w:rsidRPr="00327FA3" w:rsidRDefault="009E1FF9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3260" w14:textId="604F18B8" w:rsidR="009E1FF9" w:rsidRPr="00327FA3" w:rsidRDefault="009E1FF9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6</w:t>
            </w:r>
          </w:p>
        </w:tc>
      </w:tr>
      <w:tr w:rsidR="009E1FF9" w:rsidRPr="00976471" w14:paraId="676143E2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6E67" w14:textId="77777777" w:rsidR="009E1FF9" w:rsidRPr="00976471" w:rsidRDefault="009E1FF9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C7068" w14:textId="0D84E100" w:rsidR="009E1FF9" w:rsidRPr="00634C72" w:rsidRDefault="009E1FF9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despliega Solicitante</w:t>
            </w:r>
          </w:p>
        </w:tc>
      </w:tr>
      <w:tr w:rsidR="009E1FF9" w:rsidRPr="00976471" w14:paraId="6A621DBC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29EB" w14:textId="77777777" w:rsidR="009E1FF9" w:rsidRPr="00976471" w:rsidRDefault="009E1FF9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D6AA" w14:textId="68D4A403" w:rsidR="009E1FF9" w:rsidRPr="00976471" w:rsidRDefault="009E1FF9" w:rsidP="00A04B10">
            <w:pPr>
              <w:spacing w:line="259" w:lineRule="auto"/>
            </w:pPr>
            <w:r w:rsidRPr="00976471">
              <w:t>R.F.</w:t>
            </w:r>
            <w:r>
              <w:t>06</w:t>
            </w:r>
          </w:p>
        </w:tc>
      </w:tr>
      <w:tr w:rsidR="009E1FF9" w:rsidRPr="00976471" w14:paraId="4B3CDC7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974D" w14:textId="77777777" w:rsidR="009E1FF9" w:rsidRPr="00976471" w:rsidRDefault="009E1FF9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554B" w14:textId="77777777" w:rsidR="009E1FF9" w:rsidRPr="00976471" w:rsidRDefault="009E1FF9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9E1FF9" w:rsidRPr="00976471" w14:paraId="3151A936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8562" w14:textId="77777777" w:rsidR="009E1FF9" w:rsidRPr="00976471" w:rsidRDefault="009E1FF9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F27D" w14:textId="77777777" w:rsidR="009E1FF9" w:rsidRPr="00976471" w:rsidRDefault="009E1FF9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9E1FF9" w:rsidRPr="00976471" w14:paraId="7F249349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4394" w14:textId="77777777" w:rsidR="009E1FF9" w:rsidRPr="00976471" w:rsidRDefault="009E1FF9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E38C5" w14:textId="77777777" w:rsidR="009E1FF9" w:rsidRPr="00976471" w:rsidRDefault="009E1FF9" w:rsidP="00A04B10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9E1FF9" w:rsidRPr="00976471" w14:paraId="56370EE6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360CA" w14:textId="77777777" w:rsidR="009E1FF9" w:rsidRPr="00976471" w:rsidRDefault="009E1FF9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4F63C" w14:textId="77777777" w:rsidR="009E1FF9" w:rsidRPr="00976471" w:rsidRDefault="009E1FF9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9E1FF9" w:rsidRPr="00976471" w14:paraId="5AD61F4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62C1" w14:textId="77777777" w:rsidR="009E1FF9" w:rsidRPr="00976471" w:rsidRDefault="009E1FF9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03E62" w14:textId="4B9637B6" w:rsidR="009E1FF9" w:rsidRPr="00634C72" w:rsidRDefault="009E1FF9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Solicitante</w:t>
            </w:r>
          </w:p>
        </w:tc>
      </w:tr>
      <w:tr w:rsidR="009E1FF9" w:rsidRPr="00976471" w14:paraId="1674EB9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B86F" w14:textId="77777777" w:rsidR="009E1FF9" w:rsidRPr="00976471" w:rsidRDefault="009E1FF9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6087" w14:textId="77777777" w:rsidR="009E1FF9" w:rsidRPr="00976471" w:rsidRDefault="009E1FF9" w:rsidP="00A04B10">
            <w:pPr>
              <w:spacing w:line="259" w:lineRule="auto"/>
            </w:pPr>
            <w:r>
              <w:t>Realizado</w:t>
            </w:r>
          </w:p>
        </w:tc>
      </w:tr>
    </w:tbl>
    <w:p w14:paraId="2323F851" w14:textId="120D4554" w:rsidR="009E1FF9" w:rsidRDefault="009E1FF9" w:rsidP="00493760"/>
    <w:p w14:paraId="2229500E" w14:textId="25F0E6D4" w:rsidR="00E10342" w:rsidRDefault="00E10342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E10342" w:rsidRPr="00327FA3" w14:paraId="68C991D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B4F5" w14:textId="77777777" w:rsidR="00E10342" w:rsidRPr="00327FA3" w:rsidRDefault="00E1034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8F632" w14:textId="7EEC825E" w:rsidR="00E10342" w:rsidRPr="00327FA3" w:rsidRDefault="00E10342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 w:rsidR="007B625E">
              <w:rPr>
                <w:b/>
                <w:bCs/>
              </w:rPr>
              <w:t>7</w:t>
            </w:r>
          </w:p>
        </w:tc>
      </w:tr>
      <w:tr w:rsidR="00E10342" w:rsidRPr="00976471" w14:paraId="4E263FAF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B481" w14:textId="77777777" w:rsidR="00E10342" w:rsidRPr="00976471" w:rsidRDefault="00E10342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6778" w14:textId="1136B343" w:rsidR="00E10342" w:rsidRPr="00634C72" w:rsidRDefault="00E10342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</w:t>
            </w:r>
            <w:r w:rsidR="007B625E">
              <w:t xml:space="preserve">creación de un nuevo </w:t>
            </w:r>
            <w:r w:rsidR="00C727DD">
              <w:t>responsable</w:t>
            </w:r>
          </w:p>
        </w:tc>
      </w:tr>
      <w:tr w:rsidR="00E10342" w:rsidRPr="00976471" w14:paraId="6DC513B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F54A" w14:textId="77777777" w:rsidR="00E10342" w:rsidRPr="00976471" w:rsidRDefault="00E10342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F41E" w14:textId="39DE32A6" w:rsidR="00E10342" w:rsidRPr="00976471" w:rsidRDefault="00E10342" w:rsidP="00A04B10">
            <w:pPr>
              <w:spacing w:line="259" w:lineRule="auto"/>
            </w:pPr>
            <w:r w:rsidRPr="00976471">
              <w:t>R.F.</w:t>
            </w:r>
            <w:r>
              <w:t>0</w:t>
            </w:r>
            <w:r w:rsidR="007B625E">
              <w:t>7</w:t>
            </w:r>
          </w:p>
        </w:tc>
      </w:tr>
      <w:tr w:rsidR="00E10342" w:rsidRPr="00976471" w14:paraId="00C7E16A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28A1" w14:textId="77777777" w:rsidR="00E10342" w:rsidRPr="00976471" w:rsidRDefault="00E10342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A82C6" w14:textId="77777777" w:rsidR="00E10342" w:rsidRPr="00976471" w:rsidRDefault="00E10342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E10342" w:rsidRPr="00976471" w14:paraId="7C1D98F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602D" w14:textId="77777777" w:rsidR="00E10342" w:rsidRPr="00976471" w:rsidRDefault="00E10342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4875" w14:textId="77777777" w:rsidR="00E10342" w:rsidRPr="00976471" w:rsidRDefault="00E10342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E10342" w:rsidRPr="00976471" w14:paraId="794823E7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1A66" w14:textId="77777777" w:rsidR="00E10342" w:rsidRPr="00976471" w:rsidRDefault="00E10342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7187" w14:textId="77777777" w:rsidR="00E10342" w:rsidRPr="00976471" w:rsidRDefault="00E10342" w:rsidP="00A04B10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E10342" w:rsidRPr="00976471" w14:paraId="6D63CA5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4948" w14:textId="77777777" w:rsidR="00E10342" w:rsidRPr="00976471" w:rsidRDefault="00E10342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2C72" w14:textId="77777777" w:rsidR="00E10342" w:rsidRPr="00976471" w:rsidRDefault="00E10342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E10342" w:rsidRPr="00976471" w14:paraId="53A3F2BA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0710" w14:textId="77777777" w:rsidR="00E10342" w:rsidRPr="00976471" w:rsidRDefault="00E10342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6A9FC" w14:textId="12CB8241" w:rsidR="00E10342" w:rsidRPr="00634C72" w:rsidRDefault="00E10342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</w:t>
            </w:r>
            <w:r w:rsidR="007B625E">
              <w:t>Responsable y crea uno nuevo</w:t>
            </w:r>
          </w:p>
        </w:tc>
      </w:tr>
      <w:tr w:rsidR="00E10342" w:rsidRPr="00976471" w14:paraId="048A2529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9CAA" w14:textId="77777777" w:rsidR="00E10342" w:rsidRPr="00976471" w:rsidRDefault="00E10342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1075" w14:textId="77777777" w:rsidR="00E10342" w:rsidRPr="00976471" w:rsidRDefault="00E10342" w:rsidP="00A04B10">
            <w:pPr>
              <w:spacing w:line="259" w:lineRule="auto"/>
            </w:pPr>
            <w:r>
              <w:t>Realizado</w:t>
            </w:r>
          </w:p>
        </w:tc>
      </w:tr>
    </w:tbl>
    <w:p w14:paraId="25D42045" w14:textId="35CAD51D" w:rsidR="00E10342" w:rsidRDefault="00E10342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8748F5" w:rsidRPr="00327FA3" w14:paraId="2E555B21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4D38C" w14:textId="77777777" w:rsidR="008748F5" w:rsidRPr="00327FA3" w:rsidRDefault="008748F5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49C85" w14:textId="05D10499" w:rsidR="008748F5" w:rsidRPr="00327FA3" w:rsidRDefault="008748F5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8</w:t>
            </w:r>
          </w:p>
        </w:tc>
      </w:tr>
      <w:tr w:rsidR="008748F5" w:rsidRPr="00976471" w14:paraId="4FFF1CA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5DF67" w14:textId="77777777" w:rsidR="008748F5" w:rsidRPr="00976471" w:rsidRDefault="008748F5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20CC" w14:textId="6789CBE6" w:rsidR="008748F5" w:rsidRPr="00634C72" w:rsidRDefault="008748F5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</w:t>
            </w:r>
            <w:r w:rsidR="00C727DD">
              <w:t>borrar el</w:t>
            </w:r>
            <w:r>
              <w:t xml:space="preserve"> </w:t>
            </w:r>
            <w:r w:rsidR="00C727DD">
              <w:t>responsable creado</w:t>
            </w:r>
          </w:p>
        </w:tc>
      </w:tr>
      <w:tr w:rsidR="008748F5" w:rsidRPr="00976471" w14:paraId="44412C9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3E1D" w14:textId="77777777" w:rsidR="008748F5" w:rsidRPr="00976471" w:rsidRDefault="008748F5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9349" w14:textId="206C35CD" w:rsidR="008748F5" w:rsidRPr="00976471" w:rsidRDefault="008748F5" w:rsidP="00A04B10">
            <w:pPr>
              <w:spacing w:line="259" w:lineRule="auto"/>
            </w:pPr>
            <w:r w:rsidRPr="00976471">
              <w:t>R.F.</w:t>
            </w:r>
            <w:r>
              <w:t>08</w:t>
            </w:r>
          </w:p>
        </w:tc>
      </w:tr>
      <w:tr w:rsidR="008748F5" w:rsidRPr="00976471" w14:paraId="45C3056C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77060" w14:textId="77777777" w:rsidR="008748F5" w:rsidRPr="00976471" w:rsidRDefault="008748F5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C11C" w14:textId="77777777" w:rsidR="008748F5" w:rsidRPr="00976471" w:rsidRDefault="008748F5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8748F5" w:rsidRPr="00976471" w14:paraId="7DE79057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C731" w14:textId="77777777" w:rsidR="008748F5" w:rsidRPr="00976471" w:rsidRDefault="008748F5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7D2A" w14:textId="77777777" w:rsidR="008748F5" w:rsidRPr="00976471" w:rsidRDefault="008748F5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8748F5" w:rsidRPr="00976471" w14:paraId="6042F02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962E0" w14:textId="77777777" w:rsidR="008748F5" w:rsidRPr="00976471" w:rsidRDefault="008748F5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2FC3A" w14:textId="77777777" w:rsidR="008748F5" w:rsidRPr="00976471" w:rsidRDefault="008748F5" w:rsidP="00A04B10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8748F5" w:rsidRPr="00976471" w14:paraId="464FBD5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9D2F" w14:textId="77777777" w:rsidR="008748F5" w:rsidRPr="00976471" w:rsidRDefault="008748F5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B557" w14:textId="77777777" w:rsidR="008748F5" w:rsidRPr="00976471" w:rsidRDefault="008748F5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8748F5" w:rsidRPr="00976471" w14:paraId="55938194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E726" w14:textId="77777777" w:rsidR="008748F5" w:rsidRPr="00976471" w:rsidRDefault="008748F5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A061" w14:textId="32B7FC79" w:rsidR="008748F5" w:rsidRPr="00165FE2" w:rsidRDefault="008748F5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Responsable y </w:t>
            </w:r>
            <w:r w:rsidR="00165FE2">
              <w:t>borra el responsable creado.</w:t>
            </w:r>
          </w:p>
        </w:tc>
      </w:tr>
      <w:tr w:rsidR="008748F5" w:rsidRPr="00976471" w14:paraId="77FC26EF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EEA87" w14:textId="77777777" w:rsidR="008748F5" w:rsidRPr="00976471" w:rsidRDefault="008748F5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7F5C5" w14:textId="77777777" w:rsidR="008748F5" w:rsidRPr="00976471" w:rsidRDefault="008748F5" w:rsidP="00A04B10">
            <w:pPr>
              <w:spacing w:line="259" w:lineRule="auto"/>
            </w:pPr>
            <w:r>
              <w:t>Realizado</w:t>
            </w:r>
          </w:p>
        </w:tc>
      </w:tr>
    </w:tbl>
    <w:p w14:paraId="415E8177" w14:textId="706F0D54" w:rsidR="008B01FC" w:rsidRDefault="008B01FC" w:rsidP="00493760"/>
    <w:p w14:paraId="6F5F3976" w14:textId="77777777" w:rsidR="008B01FC" w:rsidRDefault="008B01FC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8B01FC" w:rsidRPr="00327FA3" w14:paraId="605E407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069D" w14:textId="77777777" w:rsidR="008B01FC" w:rsidRPr="00327FA3" w:rsidRDefault="008B01FC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97806" w14:textId="5620DD70" w:rsidR="008B01FC" w:rsidRPr="00327FA3" w:rsidRDefault="008B01FC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US-0</w:t>
            </w:r>
            <w:r>
              <w:rPr>
                <w:b/>
                <w:bCs/>
              </w:rPr>
              <w:t>9</w:t>
            </w:r>
          </w:p>
        </w:tc>
      </w:tr>
      <w:tr w:rsidR="008B01FC" w:rsidRPr="00976471" w14:paraId="2B05483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CF21A" w14:textId="77777777" w:rsidR="008B01FC" w:rsidRPr="00976471" w:rsidRDefault="008B01FC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8399" w14:textId="533AFB2B" w:rsidR="008B01FC" w:rsidRPr="008B01FC" w:rsidRDefault="008B01FC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crear la convocatoria </w:t>
            </w:r>
          </w:p>
        </w:tc>
      </w:tr>
      <w:tr w:rsidR="008B01FC" w:rsidRPr="00976471" w14:paraId="71D3B7B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14D31" w14:textId="77777777" w:rsidR="008B01FC" w:rsidRPr="00976471" w:rsidRDefault="008B01FC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FC09" w14:textId="3C40D134" w:rsidR="008B01FC" w:rsidRPr="00976471" w:rsidRDefault="008B01FC" w:rsidP="00A04B10">
            <w:pPr>
              <w:spacing w:line="259" w:lineRule="auto"/>
            </w:pPr>
            <w:r w:rsidRPr="00976471">
              <w:t>R.F.</w:t>
            </w:r>
            <w:r>
              <w:t>09</w:t>
            </w:r>
          </w:p>
        </w:tc>
      </w:tr>
      <w:tr w:rsidR="008B01FC" w:rsidRPr="00976471" w14:paraId="0A31B2F3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D3A5" w14:textId="77777777" w:rsidR="008B01FC" w:rsidRPr="00976471" w:rsidRDefault="008B01FC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52C3" w14:textId="77777777" w:rsidR="008B01FC" w:rsidRPr="00976471" w:rsidRDefault="008B01FC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8B01FC" w:rsidRPr="00976471" w14:paraId="5BEDFA0E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AB8EB" w14:textId="77777777" w:rsidR="008B01FC" w:rsidRPr="00976471" w:rsidRDefault="008B01FC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E264" w14:textId="77777777" w:rsidR="008B01FC" w:rsidRPr="00976471" w:rsidRDefault="008B01FC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8B01FC" w:rsidRPr="00976471" w14:paraId="303EDF35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E239" w14:textId="77777777" w:rsidR="008B01FC" w:rsidRPr="00976471" w:rsidRDefault="008B01FC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97735" w14:textId="77777777" w:rsidR="008B01FC" w:rsidRPr="00976471" w:rsidRDefault="008B01FC" w:rsidP="00A04B10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8B01FC" w:rsidRPr="00976471" w14:paraId="7A3C80F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BB82" w14:textId="77777777" w:rsidR="008B01FC" w:rsidRPr="00976471" w:rsidRDefault="008B01FC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76077" w14:textId="77777777" w:rsidR="008B01FC" w:rsidRPr="00976471" w:rsidRDefault="008B01FC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8B01FC" w:rsidRPr="00976471" w14:paraId="60F2F0A5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0F85" w14:textId="77777777" w:rsidR="008B01FC" w:rsidRPr="00976471" w:rsidRDefault="008B01FC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68B7" w14:textId="46D9907D" w:rsidR="008B01FC" w:rsidRPr="00165FE2" w:rsidRDefault="008B01FC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Convocatorias-Mantenimiento y crea la convocatoria.</w:t>
            </w:r>
          </w:p>
        </w:tc>
      </w:tr>
      <w:tr w:rsidR="008B01FC" w:rsidRPr="00976471" w14:paraId="29A682E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6E4AC" w14:textId="77777777" w:rsidR="008B01FC" w:rsidRPr="00976471" w:rsidRDefault="008B01FC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888F" w14:textId="77777777" w:rsidR="008B01FC" w:rsidRPr="00976471" w:rsidRDefault="008B01FC" w:rsidP="00A04B10">
            <w:pPr>
              <w:spacing w:line="259" w:lineRule="auto"/>
            </w:pPr>
            <w:r>
              <w:t>Realizado</w:t>
            </w:r>
          </w:p>
        </w:tc>
      </w:tr>
    </w:tbl>
    <w:p w14:paraId="46601E16" w14:textId="1A1CF8B0" w:rsidR="008748F5" w:rsidRDefault="008748F5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8B01FC" w:rsidRPr="00327FA3" w14:paraId="00FC86B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3D74" w14:textId="77777777" w:rsidR="008B01FC" w:rsidRPr="00327FA3" w:rsidRDefault="008B01FC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462BB" w14:textId="26D1C20C" w:rsidR="008B01FC" w:rsidRPr="00327FA3" w:rsidRDefault="008B01FC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</w:t>
            </w:r>
            <w:r w:rsidR="00EA2523">
              <w:rPr>
                <w:b/>
                <w:bCs/>
              </w:rPr>
              <w:t>0</w:t>
            </w:r>
          </w:p>
        </w:tc>
      </w:tr>
      <w:tr w:rsidR="008B01FC" w:rsidRPr="00976471" w14:paraId="7B028B15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9BC3A" w14:textId="77777777" w:rsidR="008B01FC" w:rsidRPr="00976471" w:rsidRDefault="008B01FC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E66C" w14:textId="1DFDD1EE" w:rsidR="008B01FC" w:rsidRPr="00634C72" w:rsidRDefault="008B01FC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borrar la convocatoria</w:t>
            </w:r>
          </w:p>
        </w:tc>
      </w:tr>
      <w:tr w:rsidR="008B01FC" w:rsidRPr="00976471" w14:paraId="1C3DA646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9A45" w14:textId="77777777" w:rsidR="008B01FC" w:rsidRPr="00976471" w:rsidRDefault="008B01FC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036F" w14:textId="580E1C27" w:rsidR="008B01FC" w:rsidRPr="00976471" w:rsidRDefault="008B01FC" w:rsidP="00A04B10">
            <w:pPr>
              <w:spacing w:line="259" w:lineRule="auto"/>
            </w:pPr>
            <w:r w:rsidRPr="00976471">
              <w:t>R.F.</w:t>
            </w:r>
            <w:r>
              <w:t>1</w:t>
            </w:r>
            <w:r w:rsidR="00EA2523">
              <w:t>0</w:t>
            </w:r>
          </w:p>
        </w:tc>
      </w:tr>
      <w:tr w:rsidR="008B01FC" w:rsidRPr="00976471" w14:paraId="6788A2E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831B" w14:textId="77777777" w:rsidR="008B01FC" w:rsidRPr="00976471" w:rsidRDefault="008B01FC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254B5" w14:textId="77777777" w:rsidR="008B01FC" w:rsidRPr="00976471" w:rsidRDefault="008B01FC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8B01FC" w:rsidRPr="00976471" w14:paraId="7AF8DE6F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E818F" w14:textId="77777777" w:rsidR="008B01FC" w:rsidRPr="00976471" w:rsidRDefault="008B01FC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3EA4" w14:textId="77777777" w:rsidR="008B01FC" w:rsidRPr="00976471" w:rsidRDefault="008B01FC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8B01FC" w:rsidRPr="00976471" w14:paraId="44F49BA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A45C1" w14:textId="77777777" w:rsidR="008B01FC" w:rsidRPr="00976471" w:rsidRDefault="008B01FC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D9A6" w14:textId="77777777" w:rsidR="008B01FC" w:rsidRPr="00976471" w:rsidRDefault="008B01FC" w:rsidP="00A04B10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8B01FC" w:rsidRPr="00976471" w14:paraId="1D10413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45A83" w14:textId="77777777" w:rsidR="008B01FC" w:rsidRPr="00976471" w:rsidRDefault="008B01FC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55A9" w14:textId="77777777" w:rsidR="008B01FC" w:rsidRPr="00976471" w:rsidRDefault="008B01FC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8B01FC" w:rsidRPr="00976471" w14:paraId="2F0BD68C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8D9B" w14:textId="77777777" w:rsidR="008B01FC" w:rsidRPr="00976471" w:rsidRDefault="008B01FC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2B81" w14:textId="5EA86435" w:rsidR="008B01FC" w:rsidRPr="00165FE2" w:rsidRDefault="008B01FC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Convocatorias-Mantenimiento y borra la convocatoria.</w:t>
            </w:r>
          </w:p>
        </w:tc>
      </w:tr>
      <w:tr w:rsidR="008B01FC" w:rsidRPr="00976471" w14:paraId="7AA5D81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74CD" w14:textId="77777777" w:rsidR="008B01FC" w:rsidRPr="00976471" w:rsidRDefault="008B01FC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C24D" w14:textId="77777777" w:rsidR="008B01FC" w:rsidRPr="00976471" w:rsidRDefault="008B01FC" w:rsidP="00A04B10">
            <w:pPr>
              <w:spacing w:line="259" w:lineRule="auto"/>
            </w:pPr>
            <w:r>
              <w:t>Realizado</w:t>
            </w:r>
          </w:p>
        </w:tc>
      </w:tr>
    </w:tbl>
    <w:p w14:paraId="647D3800" w14:textId="48476C50" w:rsidR="008B01FC" w:rsidRDefault="008B01FC" w:rsidP="00493760"/>
    <w:p w14:paraId="77131898" w14:textId="32A36FC3" w:rsidR="00EA2523" w:rsidRDefault="00EA2523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EA2523" w:rsidRPr="00327FA3" w14:paraId="20DC963B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A143" w14:textId="77777777" w:rsidR="00EA2523" w:rsidRPr="00327FA3" w:rsidRDefault="00EA2523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721D" w14:textId="28E425D3" w:rsidR="00EA2523" w:rsidRPr="00327FA3" w:rsidRDefault="00EA2523" w:rsidP="00A04B10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11</w:t>
            </w:r>
          </w:p>
        </w:tc>
      </w:tr>
      <w:tr w:rsidR="00EA2523" w:rsidRPr="00976471" w14:paraId="295598DA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2B27" w14:textId="77777777" w:rsidR="00EA2523" w:rsidRPr="00976471" w:rsidRDefault="00EA2523" w:rsidP="00A04B10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4937" w14:textId="1B4E6533" w:rsidR="00EA2523" w:rsidRPr="00634C72" w:rsidRDefault="00EA2523" w:rsidP="00A04B10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crear solicitante e intentar asociar a convocatoria cerrada</w:t>
            </w:r>
          </w:p>
        </w:tc>
      </w:tr>
      <w:tr w:rsidR="00EA2523" w:rsidRPr="00976471" w14:paraId="71A6C0F4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9CD0" w14:textId="77777777" w:rsidR="00EA2523" w:rsidRPr="00976471" w:rsidRDefault="00EA2523" w:rsidP="00A04B10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CB8D" w14:textId="252E9F8D" w:rsidR="00EA2523" w:rsidRPr="00976471" w:rsidRDefault="00EA2523" w:rsidP="00A04B10">
            <w:pPr>
              <w:spacing w:line="259" w:lineRule="auto"/>
            </w:pPr>
            <w:r w:rsidRPr="00976471">
              <w:t>R.F.</w:t>
            </w:r>
            <w:r>
              <w:t>11</w:t>
            </w:r>
          </w:p>
        </w:tc>
      </w:tr>
      <w:tr w:rsidR="00EA2523" w:rsidRPr="00976471" w14:paraId="1A6DF050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3D97" w14:textId="77777777" w:rsidR="00EA2523" w:rsidRPr="00976471" w:rsidRDefault="00EA2523" w:rsidP="00A04B10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88186" w14:textId="77777777" w:rsidR="00EA2523" w:rsidRPr="00976471" w:rsidRDefault="00EA2523" w:rsidP="00A04B10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EA2523" w:rsidRPr="00976471" w14:paraId="4BDBC489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8DFA5" w14:textId="77777777" w:rsidR="00EA2523" w:rsidRPr="00976471" w:rsidRDefault="00EA2523" w:rsidP="00A04B10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8615C" w14:textId="77777777" w:rsidR="00EA2523" w:rsidRPr="00976471" w:rsidRDefault="00EA2523" w:rsidP="00A04B10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EA2523" w:rsidRPr="00976471" w14:paraId="4F9A09E2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FABDD" w14:textId="77777777" w:rsidR="00EA2523" w:rsidRPr="00976471" w:rsidRDefault="00EA2523" w:rsidP="00A04B10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10CEE" w14:textId="77777777" w:rsidR="00EA2523" w:rsidRPr="00976471" w:rsidRDefault="00EA2523" w:rsidP="00A04B10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EA2523" w:rsidRPr="00976471" w14:paraId="19E0796C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1404" w14:textId="77777777" w:rsidR="00EA2523" w:rsidRPr="00976471" w:rsidRDefault="00EA2523" w:rsidP="00A04B10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D364" w14:textId="77777777" w:rsidR="00EA2523" w:rsidRPr="00976471" w:rsidRDefault="00EA2523" w:rsidP="00A04B10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EA2523" w:rsidRPr="00976471" w14:paraId="42E29B4D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F2C2" w14:textId="77777777" w:rsidR="00EA2523" w:rsidRPr="00976471" w:rsidRDefault="00EA2523" w:rsidP="00A04B10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E41B" w14:textId="3E314052" w:rsidR="00EA2523" w:rsidRPr="00EA2523" w:rsidRDefault="00EA2523" w:rsidP="00A04B10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Convocatorias-Solicitantes crea el solicitante</w:t>
            </w:r>
            <w:r w:rsidR="00282522">
              <w:t>,</w:t>
            </w:r>
            <w:r>
              <w:t xml:space="preserve"> pero sin asignar convocatoria</w:t>
            </w:r>
          </w:p>
        </w:tc>
      </w:tr>
      <w:tr w:rsidR="00EA2523" w:rsidRPr="00976471" w14:paraId="59BBA9B8" w14:textId="77777777" w:rsidTr="00A04B1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CBB5B" w14:textId="77777777" w:rsidR="00EA2523" w:rsidRPr="00976471" w:rsidRDefault="00EA2523" w:rsidP="00A04B10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587F" w14:textId="77777777" w:rsidR="00EA2523" w:rsidRPr="00976471" w:rsidRDefault="00EA2523" w:rsidP="00A04B10">
            <w:pPr>
              <w:spacing w:line="259" w:lineRule="auto"/>
            </w:pPr>
            <w:r>
              <w:t>Realizado</w:t>
            </w:r>
          </w:p>
        </w:tc>
      </w:tr>
    </w:tbl>
    <w:p w14:paraId="43035F16" w14:textId="32038C76" w:rsidR="00EA2523" w:rsidRDefault="00EA2523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282522" w:rsidRPr="00327FA3" w14:paraId="6CEAE33B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0B843" w14:textId="77777777" w:rsidR="00282522" w:rsidRPr="00327FA3" w:rsidRDefault="00282522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A925" w14:textId="3FA7FC85" w:rsidR="00282522" w:rsidRPr="00327FA3" w:rsidRDefault="00282522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12</w:t>
            </w:r>
          </w:p>
        </w:tc>
      </w:tr>
      <w:tr w:rsidR="00282522" w:rsidRPr="00976471" w14:paraId="486AA266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32C4" w14:textId="77777777" w:rsidR="00282522" w:rsidRPr="00976471" w:rsidRDefault="00282522" w:rsidP="00BF2062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4511" w14:textId="5309EAA1" w:rsidR="00282522" w:rsidRPr="00634C72" w:rsidRDefault="00282522" w:rsidP="00BF2062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crear solicitante e intentar asociar a convocatoria sin tener la titulación</w:t>
            </w:r>
          </w:p>
        </w:tc>
      </w:tr>
      <w:tr w:rsidR="00282522" w:rsidRPr="00976471" w14:paraId="07AEE7DD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4FB65" w14:textId="77777777" w:rsidR="00282522" w:rsidRPr="00976471" w:rsidRDefault="00282522" w:rsidP="00BF2062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D3174" w14:textId="118A9908" w:rsidR="00282522" w:rsidRPr="00976471" w:rsidRDefault="00282522" w:rsidP="00BF2062">
            <w:pPr>
              <w:spacing w:line="259" w:lineRule="auto"/>
            </w:pPr>
            <w:r w:rsidRPr="00976471">
              <w:t>R.F.</w:t>
            </w:r>
            <w:r>
              <w:t>12</w:t>
            </w:r>
          </w:p>
        </w:tc>
      </w:tr>
      <w:tr w:rsidR="00282522" w:rsidRPr="00976471" w14:paraId="34BB06E1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1D004" w14:textId="77777777" w:rsidR="00282522" w:rsidRPr="00976471" w:rsidRDefault="00282522" w:rsidP="00BF2062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61546" w14:textId="77777777" w:rsidR="00282522" w:rsidRPr="00976471" w:rsidRDefault="00282522" w:rsidP="00BF2062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282522" w:rsidRPr="00976471" w14:paraId="4FCA147D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3C786" w14:textId="77777777" w:rsidR="00282522" w:rsidRPr="00976471" w:rsidRDefault="00282522" w:rsidP="00BF2062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14BA" w14:textId="77777777" w:rsidR="00282522" w:rsidRPr="00976471" w:rsidRDefault="00282522" w:rsidP="00BF2062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282522" w:rsidRPr="00976471" w14:paraId="7474B51A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CEFD" w14:textId="77777777" w:rsidR="00282522" w:rsidRPr="00976471" w:rsidRDefault="00282522" w:rsidP="00BF2062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6FA3" w14:textId="77777777" w:rsidR="00282522" w:rsidRPr="00976471" w:rsidRDefault="00282522" w:rsidP="00BF2062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282522" w:rsidRPr="00976471" w14:paraId="7CF926F1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8E12" w14:textId="77777777" w:rsidR="00282522" w:rsidRPr="00976471" w:rsidRDefault="00282522" w:rsidP="00BF2062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2A79" w14:textId="77777777" w:rsidR="00282522" w:rsidRPr="00976471" w:rsidRDefault="00282522" w:rsidP="00BF2062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282522" w:rsidRPr="00976471" w14:paraId="108E22B1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D439" w14:textId="77777777" w:rsidR="00282522" w:rsidRPr="00976471" w:rsidRDefault="00282522" w:rsidP="00BF2062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58578" w14:textId="1414F5DB" w:rsidR="00282522" w:rsidRPr="00EA2523" w:rsidRDefault="00282522" w:rsidP="00BF2062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Convocatorias-Solicitantes edita el solicitante, pero sin asignar convocatoria por la titulación incorrecta. </w:t>
            </w:r>
          </w:p>
        </w:tc>
      </w:tr>
      <w:tr w:rsidR="00282522" w:rsidRPr="00976471" w14:paraId="739009A1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8877" w14:textId="77777777" w:rsidR="00282522" w:rsidRPr="00976471" w:rsidRDefault="00282522" w:rsidP="00BF2062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FE7F" w14:textId="77777777" w:rsidR="00282522" w:rsidRPr="00976471" w:rsidRDefault="00282522" w:rsidP="00BF2062">
            <w:pPr>
              <w:spacing w:line="259" w:lineRule="auto"/>
            </w:pPr>
            <w:r>
              <w:t>Realizado</w:t>
            </w:r>
          </w:p>
        </w:tc>
      </w:tr>
    </w:tbl>
    <w:p w14:paraId="4D30587E" w14:textId="0F747A0A" w:rsidR="00282522" w:rsidRDefault="00282522" w:rsidP="00493760"/>
    <w:p w14:paraId="027A88C9" w14:textId="31DE2E82" w:rsidR="00282522" w:rsidRDefault="00282522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282522" w:rsidRPr="00327FA3" w14:paraId="51958AC6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F2616" w14:textId="77777777" w:rsidR="00282522" w:rsidRPr="00327FA3" w:rsidRDefault="00282522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4EFF0" w14:textId="517E8AB0" w:rsidR="00282522" w:rsidRPr="00327FA3" w:rsidRDefault="00282522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13</w:t>
            </w:r>
          </w:p>
        </w:tc>
      </w:tr>
      <w:tr w:rsidR="00282522" w:rsidRPr="00976471" w14:paraId="048E5369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9BDCC" w14:textId="77777777" w:rsidR="00282522" w:rsidRPr="00976471" w:rsidRDefault="00282522" w:rsidP="00BF2062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1C38" w14:textId="77777777" w:rsidR="00282522" w:rsidRPr="00634C72" w:rsidRDefault="00282522" w:rsidP="00BF2062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crear solicitante e intentar asociar a convocatoria cerrada</w:t>
            </w:r>
          </w:p>
        </w:tc>
      </w:tr>
      <w:tr w:rsidR="00282522" w:rsidRPr="00976471" w14:paraId="7E07C8E0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860F" w14:textId="77777777" w:rsidR="00282522" w:rsidRPr="00976471" w:rsidRDefault="00282522" w:rsidP="00BF2062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E004" w14:textId="288A3091" w:rsidR="00282522" w:rsidRPr="00976471" w:rsidRDefault="00282522" w:rsidP="00BF2062">
            <w:pPr>
              <w:spacing w:line="259" w:lineRule="auto"/>
            </w:pPr>
            <w:r w:rsidRPr="00976471">
              <w:t>R.F.</w:t>
            </w:r>
            <w:r>
              <w:t>13</w:t>
            </w:r>
          </w:p>
        </w:tc>
      </w:tr>
      <w:tr w:rsidR="00282522" w:rsidRPr="00976471" w14:paraId="49CB47C0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27E6" w14:textId="77777777" w:rsidR="00282522" w:rsidRPr="00976471" w:rsidRDefault="00282522" w:rsidP="00BF2062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5308" w14:textId="77777777" w:rsidR="00282522" w:rsidRPr="00976471" w:rsidRDefault="00282522" w:rsidP="00BF2062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282522" w:rsidRPr="00976471" w14:paraId="12971C79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7588" w14:textId="77777777" w:rsidR="00282522" w:rsidRPr="00976471" w:rsidRDefault="00282522" w:rsidP="00BF2062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A1A6" w14:textId="77777777" w:rsidR="00282522" w:rsidRPr="00976471" w:rsidRDefault="00282522" w:rsidP="00BF2062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282522" w:rsidRPr="00976471" w14:paraId="6F95AF23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C0627" w14:textId="77777777" w:rsidR="00282522" w:rsidRPr="00976471" w:rsidRDefault="00282522" w:rsidP="00BF2062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4E8DA" w14:textId="77777777" w:rsidR="00282522" w:rsidRPr="00976471" w:rsidRDefault="00282522" w:rsidP="00BF2062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282522" w:rsidRPr="00976471" w14:paraId="52C623BE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CB78A" w14:textId="77777777" w:rsidR="00282522" w:rsidRPr="00976471" w:rsidRDefault="00282522" w:rsidP="00BF2062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23A4" w14:textId="77777777" w:rsidR="00282522" w:rsidRPr="00976471" w:rsidRDefault="00282522" w:rsidP="00BF2062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282522" w:rsidRPr="00976471" w14:paraId="2B01B7DE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60FB6" w14:textId="77777777" w:rsidR="00282522" w:rsidRPr="00976471" w:rsidRDefault="00282522" w:rsidP="00BF2062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56ADE" w14:textId="48D24079" w:rsidR="00282522" w:rsidRPr="00EA2523" w:rsidRDefault="00282522" w:rsidP="00BF2062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Convocatorias-Solicitantes edita el solicitante, cambia titulación y asigna convocatoria</w:t>
            </w:r>
          </w:p>
        </w:tc>
      </w:tr>
      <w:tr w:rsidR="00282522" w:rsidRPr="00976471" w14:paraId="08E62F59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84CE" w14:textId="77777777" w:rsidR="00282522" w:rsidRPr="00976471" w:rsidRDefault="00282522" w:rsidP="00BF2062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C5C6" w14:textId="77777777" w:rsidR="00282522" w:rsidRPr="00976471" w:rsidRDefault="00282522" w:rsidP="00BF2062">
            <w:pPr>
              <w:spacing w:line="259" w:lineRule="auto"/>
            </w:pPr>
            <w:r>
              <w:t>Realizado</w:t>
            </w:r>
          </w:p>
        </w:tc>
      </w:tr>
    </w:tbl>
    <w:p w14:paraId="33AB0081" w14:textId="2EF3578A" w:rsidR="00282522" w:rsidRDefault="00282522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D953B8" w:rsidRPr="00327FA3" w14:paraId="46D938E5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36A4" w14:textId="77777777" w:rsidR="00D953B8" w:rsidRPr="00327FA3" w:rsidRDefault="00D953B8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80BCB" w14:textId="18825959" w:rsidR="00D953B8" w:rsidRPr="00327FA3" w:rsidRDefault="00D953B8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14</w:t>
            </w:r>
          </w:p>
        </w:tc>
      </w:tr>
      <w:tr w:rsidR="00D953B8" w:rsidRPr="00976471" w14:paraId="0321E2E7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9457" w14:textId="77777777" w:rsidR="00D953B8" w:rsidRPr="00976471" w:rsidRDefault="00D953B8" w:rsidP="00BF2062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9DB4" w14:textId="77777777" w:rsidR="00D953B8" w:rsidRPr="00634C72" w:rsidRDefault="00D953B8" w:rsidP="00BF2062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crear solicitante e intentar asociar a convocatoria cerrada</w:t>
            </w:r>
          </w:p>
        </w:tc>
      </w:tr>
      <w:tr w:rsidR="00D953B8" w:rsidRPr="00976471" w14:paraId="480D99CD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A6998" w14:textId="77777777" w:rsidR="00D953B8" w:rsidRPr="00976471" w:rsidRDefault="00D953B8" w:rsidP="00BF2062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D679" w14:textId="33E12767" w:rsidR="00D953B8" w:rsidRPr="00976471" w:rsidRDefault="00D953B8" w:rsidP="00BF2062">
            <w:pPr>
              <w:spacing w:line="259" w:lineRule="auto"/>
            </w:pPr>
            <w:r w:rsidRPr="00976471">
              <w:t>R.F.</w:t>
            </w:r>
            <w:r>
              <w:t>14</w:t>
            </w:r>
          </w:p>
        </w:tc>
      </w:tr>
      <w:tr w:rsidR="00D953B8" w:rsidRPr="00976471" w14:paraId="2A737601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23001" w14:textId="77777777" w:rsidR="00D953B8" w:rsidRPr="00976471" w:rsidRDefault="00D953B8" w:rsidP="00BF2062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86ABC" w14:textId="77777777" w:rsidR="00D953B8" w:rsidRPr="00976471" w:rsidRDefault="00D953B8" w:rsidP="00BF2062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D953B8" w:rsidRPr="00976471" w14:paraId="277F6B37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D7AF" w14:textId="77777777" w:rsidR="00D953B8" w:rsidRPr="00976471" w:rsidRDefault="00D953B8" w:rsidP="00BF2062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2DD0" w14:textId="77777777" w:rsidR="00D953B8" w:rsidRPr="00976471" w:rsidRDefault="00D953B8" w:rsidP="00BF2062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D953B8" w:rsidRPr="00976471" w14:paraId="50D5F211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F120" w14:textId="77777777" w:rsidR="00D953B8" w:rsidRPr="00976471" w:rsidRDefault="00D953B8" w:rsidP="00BF2062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F31C9" w14:textId="77777777" w:rsidR="00D953B8" w:rsidRPr="00976471" w:rsidRDefault="00D953B8" w:rsidP="00BF2062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D953B8" w:rsidRPr="00976471" w14:paraId="59693A6B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4E5E" w14:textId="77777777" w:rsidR="00D953B8" w:rsidRPr="00976471" w:rsidRDefault="00D953B8" w:rsidP="00BF2062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3DF9" w14:textId="77777777" w:rsidR="00D953B8" w:rsidRPr="00976471" w:rsidRDefault="00D953B8" w:rsidP="00BF2062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D953B8" w:rsidRPr="00976471" w14:paraId="4EFB38C4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0738" w14:textId="77777777" w:rsidR="00D953B8" w:rsidRPr="00976471" w:rsidRDefault="00D953B8" w:rsidP="00BF2062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BBD8" w14:textId="530E95D4" w:rsidR="00D953B8" w:rsidRPr="00EA2523" w:rsidRDefault="00D953B8" w:rsidP="00BF2062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Convocatorias-Solicitantes edita el solicitante, y elimina el solicitante creado</w:t>
            </w:r>
          </w:p>
        </w:tc>
      </w:tr>
      <w:tr w:rsidR="00D953B8" w:rsidRPr="00976471" w14:paraId="325CB764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953E" w14:textId="77777777" w:rsidR="00D953B8" w:rsidRPr="00976471" w:rsidRDefault="00D953B8" w:rsidP="00BF2062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1D6E" w14:textId="77777777" w:rsidR="00D953B8" w:rsidRPr="00976471" w:rsidRDefault="00D953B8" w:rsidP="00BF2062">
            <w:pPr>
              <w:spacing w:line="259" w:lineRule="auto"/>
            </w:pPr>
            <w:r>
              <w:t>Realizado</w:t>
            </w:r>
          </w:p>
        </w:tc>
      </w:tr>
    </w:tbl>
    <w:p w14:paraId="4872139D" w14:textId="7B21E434" w:rsidR="00D953B8" w:rsidRDefault="00D953B8" w:rsidP="00493760"/>
    <w:p w14:paraId="5E3C9739" w14:textId="55825B1E" w:rsidR="00D953B8" w:rsidRDefault="00D953B8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D953B8" w:rsidRPr="00327FA3" w14:paraId="35F11BC9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F058F" w14:textId="77777777" w:rsidR="00D953B8" w:rsidRPr="00327FA3" w:rsidRDefault="00D953B8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23F3" w14:textId="313543C2" w:rsidR="00D953B8" w:rsidRPr="00327FA3" w:rsidRDefault="00D953B8" w:rsidP="00BF2062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15</w:t>
            </w:r>
          </w:p>
        </w:tc>
      </w:tr>
      <w:tr w:rsidR="00D953B8" w:rsidRPr="00976471" w14:paraId="160A95A3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C741" w14:textId="77777777" w:rsidR="00D953B8" w:rsidRPr="00976471" w:rsidRDefault="00D953B8" w:rsidP="00BF2062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15A1" w14:textId="4BDEA2D7" w:rsidR="00D953B8" w:rsidRPr="00634C72" w:rsidRDefault="00D953B8" w:rsidP="00BF2062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crear un contrato para el solicitante</w:t>
            </w:r>
          </w:p>
        </w:tc>
      </w:tr>
      <w:tr w:rsidR="00D953B8" w:rsidRPr="00976471" w14:paraId="095014D6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B4105" w14:textId="77777777" w:rsidR="00D953B8" w:rsidRPr="00976471" w:rsidRDefault="00D953B8" w:rsidP="00BF2062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1623" w14:textId="23AA375A" w:rsidR="00D953B8" w:rsidRPr="00976471" w:rsidRDefault="00D953B8" w:rsidP="00BF2062">
            <w:pPr>
              <w:spacing w:line="259" w:lineRule="auto"/>
            </w:pPr>
            <w:r w:rsidRPr="00976471">
              <w:t>R.F.</w:t>
            </w:r>
            <w:r>
              <w:t>15</w:t>
            </w:r>
          </w:p>
        </w:tc>
      </w:tr>
      <w:tr w:rsidR="00D953B8" w:rsidRPr="00976471" w14:paraId="098B67B7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FA3B" w14:textId="77777777" w:rsidR="00D953B8" w:rsidRPr="00976471" w:rsidRDefault="00D953B8" w:rsidP="00BF2062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94E1" w14:textId="77777777" w:rsidR="00D953B8" w:rsidRPr="00976471" w:rsidRDefault="00D953B8" w:rsidP="00BF2062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D953B8" w:rsidRPr="00976471" w14:paraId="6627C273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8137" w14:textId="77777777" w:rsidR="00D953B8" w:rsidRPr="00976471" w:rsidRDefault="00D953B8" w:rsidP="00BF2062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7FB7D" w14:textId="77777777" w:rsidR="00D953B8" w:rsidRPr="00976471" w:rsidRDefault="00D953B8" w:rsidP="00BF2062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D953B8" w:rsidRPr="00976471" w14:paraId="57DE8BFC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A007" w14:textId="77777777" w:rsidR="00D953B8" w:rsidRPr="00976471" w:rsidRDefault="00D953B8" w:rsidP="00BF2062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6F5C0" w14:textId="77777777" w:rsidR="00D953B8" w:rsidRPr="00976471" w:rsidRDefault="00D953B8" w:rsidP="00BF2062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D953B8" w:rsidRPr="00976471" w14:paraId="60772EC9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1618" w14:textId="77777777" w:rsidR="00D953B8" w:rsidRPr="00976471" w:rsidRDefault="00D953B8" w:rsidP="00BF2062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55E7F" w14:textId="77777777" w:rsidR="00D953B8" w:rsidRPr="00976471" w:rsidRDefault="00D953B8" w:rsidP="00BF2062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D953B8" w:rsidRPr="00976471" w14:paraId="1C7A6669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D093" w14:textId="77777777" w:rsidR="00D953B8" w:rsidRPr="00976471" w:rsidRDefault="00D953B8" w:rsidP="00BF2062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08565" w14:textId="585B1830" w:rsidR="00D953B8" w:rsidRPr="00D953B8" w:rsidRDefault="00D953B8" w:rsidP="00BF2062">
            <w:pPr>
              <w:spacing w:line="259" w:lineRule="auto"/>
              <w:rPr>
                <w:u w:val="single"/>
              </w:rPr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Contratos-Crear, ingresa los datos solicitados y se crea la convocatoria y además se rellena la tabla nómina, con todas sus mensualidades y una adicional de seg. Social e indemnización</w:t>
            </w:r>
          </w:p>
        </w:tc>
      </w:tr>
      <w:tr w:rsidR="00D953B8" w:rsidRPr="00976471" w14:paraId="6D796C77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78138" w14:textId="77777777" w:rsidR="00D953B8" w:rsidRPr="00976471" w:rsidRDefault="00D953B8" w:rsidP="00BF2062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5083B" w14:textId="77777777" w:rsidR="00D953B8" w:rsidRPr="00976471" w:rsidRDefault="00D953B8" w:rsidP="00BF2062">
            <w:pPr>
              <w:spacing w:line="259" w:lineRule="auto"/>
            </w:pPr>
            <w:r>
              <w:t>Realizado</w:t>
            </w:r>
          </w:p>
        </w:tc>
      </w:tr>
      <w:tr w:rsidR="006B1F4C" w:rsidRPr="00976471" w14:paraId="1AF21250" w14:textId="77777777" w:rsidTr="00BF206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2029" w14:textId="77777777" w:rsidR="006B1F4C" w:rsidRPr="00976471" w:rsidRDefault="006B1F4C" w:rsidP="00BF2062">
            <w:pPr>
              <w:spacing w:line="259" w:lineRule="auto"/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CE16" w14:textId="77777777" w:rsidR="006B1F4C" w:rsidRDefault="006B1F4C" w:rsidP="00BF2062">
            <w:pPr>
              <w:spacing w:line="259" w:lineRule="auto"/>
            </w:pPr>
          </w:p>
        </w:tc>
      </w:tr>
      <w:tr w:rsidR="00C735F8" w:rsidRPr="00327FA3" w14:paraId="4CC4FD9E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061C" w14:textId="77777777" w:rsidR="00C735F8" w:rsidRPr="00327FA3" w:rsidRDefault="00C735F8" w:rsidP="007B7E35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360B" w14:textId="52942BBD" w:rsidR="00C735F8" w:rsidRPr="00327FA3" w:rsidRDefault="00C735F8" w:rsidP="007B7E35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16</w:t>
            </w:r>
          </w:p>
        </w:tc>
      </w:tr>
      <w:tr w:rsidR="00C735F8" w:rsidRPr="00976471" w14:paraId="6A894997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6406" w14:textId="77777777" w:rsidR="00C735F8" w:rsidRPr="00976471" w:rsidRDefault="00C735F8" w:rsidP="007B7E35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41AE9" w14:textId="30FB3291" w:rsidR="00C735F8" w:rsidRPr="00634C72" w:rsidRDefault="00C735F8" w:rsidP="007B7E35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crear un contrato para el solicitante, solo se validan las fechas de inicio, que debe ser mayor que la del proyecto y la de fin debe ser mayor que la de inicio y menor que la de fin del proyecto</w:t>
            </w:r>
          </w:p>
        </w:tc>
      </w:tr>
      <w:tr w:rsidR="00C735F8" w:rsidRPr="00976471" w14:paraId="1EA40FBB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903BE" w14:textId="77777777" w:rsidR="00C735F8" w:rsidRPr="00976471" w:rsidRDefault="00C735F8" w:rsidP="007B7E35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15A5A" w14:textId="65B47388" w:rsidR="00C735F8" w:rsidRPr="00976471" w:rsidRDefault="00C735F8" w:rsidP="007B7E35">
            <w:pPr>
              <w:spacing w:line="259" w:lineRule="auto"/>
            </w:pPr>
            <w:r w:rsidRPr="00976471">
              <w:t>R.F.</w:t>
            </w:r>
            <w:r>
              <w:t>16</w:t>
            </w:r>
          </w:p>
        </w:tc>
      </w:tr>
      <w:tr w:rsidR="00C735F8" w:rsidRPr="00976471" w14:paraId="479581BE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3507" w14:textId="77777777" w:rsidR="00C735F8" w:rsidRPr="00976471" w:rsidRDefault="00C735F8" w:rsidP="007B7E35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B1AF1" w14:textId="77777777" w:rsidR="00C735F8" w:rsidRPr="00976471" w:rsidRDefault="00C735F8" w:rsidP="007B7E35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C735F8" w:rsidRPr="00976471" w14:paraId="33BC3C74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F28F8" w14:textId="77777777" w:rsidR="00C735F8" w:rsidRPr="00976471" w:rsidRDefault="00C735F8" w:rsidP="007B7E35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8EDA" w14:textId="77777777" w:rsidR="00C735F8" w:rsidRPr="00976471" w:rsidRDefault="00C735F8" w:rsidP="007B7E35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C735F8" w:rsidRPr="00976471" w14:paraId="2F9DEF1A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80056" w14:textId="77777777" w:rsidR="00C735F8" w:rsidRPr="00976471" w:rsidRDefault="00C735F8" w:rsidP="007B7E35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C70C" w14:textId="77777777" w:rsidR="00C735F8" w:rsidRPr="00976471" w:rsidRDefault="00C735F8" w:rsidP="007B7E35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C735F8" w:rsidRPr="00976471" w14:paraId="7D6303EA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86D2" w14:textId="77777777" w:rsidR="00C735F8" w:rsidRPr="00976471" w:rsidRDefault="00C735F8" w:rsidP="007B7E35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FFFB" w14:textId="77777777" w:rsidR="00C735F8" w:rsidRPr="00976471" w:rsidRDefault="00C735F8" w:rsidP="007B7E35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C735F8" w:rsidRPr="00976471" w14:paraId="2375E1C6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3000" w14:textId="77777777" w:rsidR="00C735F8" w:rsidRPr="00976471" w:rsidRDefault="00C735F8" w:rsidP="007B7E35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3E0E3" w14:textId="77777777" w:rsidR="00C735F8" w:rsidRDefault="00C735F8" w:rsidP="00C735F8">
            <w:pPr>
              <w:spacing w:line="259" w:lineRule="auto"/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Contratos-Crear, generando las siguientes incidencias:</w:t>
            </w:r>
          </w:p>
          <w:p w14:paraId="4B22D760" w14:textId="0B133672" w:rsidR="00C735F8" w:rsidRDefault="00C735F8" w:rsidP="00C735F8">
            <w:pPr>
              <w:pStyle w:val="Prrafodelista"/>
              <w:numPr>
                <w:ilvl w:val="0"/>
                <w:numId w:val="7"/>
              </w:numPr>
              <w:spacing w:line="259" w:lineRule="auto"/>
            </w:pPr>
            <w:r>
              <w:t>Ingresa fecha de inicio anterior al proyecto y sale aviso</w:t>
            </w:r>
            <w:r w:rsidR="006B1F4C">
              <w:t xml:space="preserve"> “fecha anterior al inicio proyecto”</w:t>
            </w:r>
          </w:p>
          <w:p w14:paraId="7E69BAD5" w14:textId="3231B6D1" w:rsidR="00C735F8" w:rsidRPr="00C735F8" w:rsidRDefault="00C735F8" w:rsidP="00C735F8">
            <w:pPr>
              <w:pStyle w:val="Prrafodelista"/>
              <w:numPr>
                <w:ilvl w:val="0"/>
                <w:numId w:val="7"/>
              </w:numPr>
              <w:spacing w:line="259" w:lineRule="auto"/>
            </w:pPr>
            <w:r w:rsidRPr="00C735F8">
              <w:lastRenderedPageBreak/>
              <w:t xml:space="preserve">Ingresa fecha </w:t>
            </w:r>
            <w:r w:rsidR="006B1F4C">
              <w:t xml:space="preserve">fin </w:t>
            </w:r>
            <w:r w:rsidRPr="00C735F8">
              <w:t>anterior a in</w:t>
            </w:r>
            <w:r w:rsidR="006B1F4C">
              <w:t>i</w:t>
            </w:r>
            <w:r w:rsidRPr="00C735F8">
              <w:t xml:space="preserve"> y sale aviso</w:t>
            </w:r>
            <w:r w:rsidR="006B1F4C">
              <w:t xml:space="preserve"> “Fecha Fin anterior a Fecha inicio”</w:t>
            </w:r>
          </w:p>
          <w:p w14:paraId="683063E9" w14:textId="3BB0EBC6" w:rsidR="00C735F8" w:rsidRPr="00C735F8" w:rsidRDefault="00C735F8" w:rsidP="00C735F8">
            <w:pPr>
              <w:pStyle w:val="Prrafodelista"/>
              <w:numPr>
                <w:ilvl w:val="0"/>
                <w:numId w:val="7"/>
              </w:numPr>
              <w:spacing w:line="259" w:lineRule="auto"/>
              <w:rPr>
                <w:u w:val="single"/>
              </w:rPr>
            </w:pPr>
            <w:r w:rsidRPr="00C735F8">
              <w:t>Ingresa fecha posterior a fin proyecto y sale aviso</w:t>
            </w:r>
            <w:r w:rsidR="006B1F4C">
              <w:t xml:space="preserve"> “Fecha fin debe ser anterior a fin proyecto”</w:t>
            </w:r>
          </w:p>
        </w:tc>
      </w:tr>
      <w:tr w:rsidR="00C735F8" w:rsidRPr="00976471" w14:paraId="6E7ADCA2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333A1" w14:textId="77777777" w:rsidR="00C735F8" w:rsidRPr="00976471" w:rsidRDefault="00C735F8" w:rsidP="007B7E35">
            <w:pPr>
              <w:spacing w:line="259" w:lineRule="auto"/>
            </w:pPr>
            <w:r w:rsidRPr="00976471">
              <w:lastRenderedPageBreak/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AB5E" w14:textId="77777777" w:rsidR="00C735F8" w:rsidRPr="00976471" w:rsidRDefault="00C735F8" w:rsidP="007B7E35">
            <w:pPr>
              <w:spacing w:line="259" w:lineRule="auto"/>
            </w:pPr>
            <w:r>
              <w:t>Realizado</w:t>
            </w:r>
          </w:p>
        </w:tc>
      </w:tr>
    </w:tbl>
    <w:p w14:paraId="2756A350" w14:textId="1F110D3E" w:rsidR="00C735F8" w:rsidRDefault="00C735F8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411DDB" w:rsidRPr="00327FA3" w14:paraId="69B09106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6CB5C" w14:textId="77777777" w:rsidR="00411DDB" w:rsidRPr="00327FA3" w:rsidRDefault="00411DDB" w:rsidP="007B7E35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477B0" w14:textId="55F256C8" w:rsidR="00411DDB" w:rsidRPr="00327FA3" w:rsidRDefault="00411DDB" w:rsidP="007B7E35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17</w:t>
            </w:r>
          </w:p>
        </w:tc>
      </w:tr>
      <w:tr w:rsidR="00411DDB" w:rsidRPr="00634C72" w14:paraId="314217EE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87736" w14:textId="77777777" w:rsidR="00411DDB" w:rsidRPr="00976471" w:rsidRDefault="00411DDB" w:rsidP="007B7E35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18E7" w14:textId="77777777" w:rsidR="00411DDB" w:rsidRPr="00634C72" w:rsidRDefault="00411DDB" w:rsidP="007B7E35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crear un contrato para el solicitante, solo se validan las fechas de inicio, que debe ser mayor que la del proyecto y la de fin debe ser mayor que la de inicio y menor que la de fin del proyecto</w:t>
            </w:r>
          </w:p>
        </w:tc>
      </w:tr>
      <w:tr w:rsidR="00411DDB" w:rsidRPr="00976471" w14:paraId="5F9B5618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E046" w14:textId="77777777" w:rsidR="00411DDB" w:rsidRPr="00976471" w:rsidRDefault="00411DDB" w:rsidP="007B7E35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C877" w14:textId="672FC0AE" w:rsidR="00411DDB" w:rsidRPr="00976471" w:rsidRDefault="00411DDB" w:rsidP="007B7E35">
            <w:pPr>
              <w:spacing w:line="259" w:lineRule="auto"/>
            </w:pPr>
            <w:r w:rsidRPr="00976471">
              <w:t>R.F.</w:t>
            </w:r>
            <w:r>
              <w:t>17</w:t>
            </w:r>
          </w:p>
        </w:tc>
      </w:tr>
      <w:tr w:rsidR="00411DDB" w:rsidRPr="00976471" w14:paraId="0131EC52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2C0E4" w14:textId="77777777" w:rsidR="00411DDB" w:rsidRPr="00976471" w:rsidRDefault="00411DDB" w:rsidP="007B7E35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D36D" w14:textId="77777777" w:rsidR="00411DDB" w:rsidRPr="00976471" w:rsidRDefault="00411DDB" w:rsidP="007B7E35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411DDB" w:rsidRPr="00976471" w14:paraId="0D09729D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B298" w14:textId="77777777" w:rsidR="00411DDB" w:rsidRPr="00976471" w:rsidRDefault="00411DDB" w:rsidP="007B7E35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62E4" w14:textId="77777777" w:rsidR="00411DDB" w:rsidRPr="00976471" w:rsidRDefault="00411DDB" w:rsidP="007B7E35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411DDB" w:rsidRPr="00976471" w14:paraId="52FBB5B6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A3D6" w14:textId="77777777" w:rsidR="00411DDB" w:rsidRPr="00976471" w:rsidRDefault="00411DDB" w:rsidP="007B7E35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286E" w14:textId="77777777" w:rsidR="00411DDB" w:rsidRPr="00976471" w:rsidRDefault="00411DDB" w:rsidP="007B7E35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411DDB" w:rsidRPr="00976471" w14:paraId="41DC1C20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6F856" w14:textId="77777777" w:rsidR="00411DDB" w:rsidRPr="00976471" w:rsidRDefault="00411DDB" w:rsidP="007B7E35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1C053" w14:textId="77777777" w:rsidR="00411DDB" w:rsidRPr="00976471" w:rsidRDefault="00411DDB" w:rsidP="007B7E35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411DDB" w:rsidRPr="00C735F8" w14:paraId="1D684A56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C7B9" w14:textId="77777777" w:rsidR="00411DDB" w:rsidRPr="00976471" w:rsidRDefault="00411DDB" w:rsidP="007B7E35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DE4B7" w14:textId="77777777" w:rsidR="00411DDB" w:rsidRDefault="00411DDB" w:rsidP="007B7E35">
            <w:pPr>
              <w:spacing w:line="259" w:lineRule="auto"/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Contratos-Crear, generando las siguientes incidencias:</w:t>
            </w:r>
          </w:p>
          <w:p w14:paraId="380C1886" w14:textId="77777777" w:rsidR="00411DDB" w:rsidRDefault="00411DDB" w:rsidP="00411DDB">
            <w:pPr>
              <w:pStyle w:val="Prrafodelista"/>
              <w:numPr>
                <w:ilvl w:val="0"/>
                <w:numId w:val="7"/>
              </w:numPr>
              <w:spacing w:line="259" w:lineRule="auto"/>
            </w:pPr>
            <w:r>
              <w:t>Ingresa fecha de inicio anterior al proyecto y sale aviso “fecha anterior al inicio proyecto”</w:t>
            </w:r>
          </w:p>
          <w:p w14:paraId="43159091" w14:textId="77777777" w:rsidR="00411DDB" w:rsidRPr="00C735F8" w:rsidRDefault="00411DDB" w:rsidP="00411DDB">
            <w:pPr>
              <w:pStyle w:val="Prrafodelista"/>
              <w:numPr>
                <w:ilvl w:val="0"/>
                <w:numId w:val="7"/>
              </w:numPr>
              <w:spacing w:line="259" w:lineRule="auto"/>
            </w:pPr>
            <w:r w:rsidRPr="00C735F8">
              <w:t xml:space="preserve">Ingresa fecha </w:t>
            </w:r>
            <w:r>
              <w:t xml:space="preserve">fin </w:t>
            </w:r>
            <w:r w:rsidRPr="00C735F8">
              <w:t>anterior a in</w:t>
            </w:r>
            <w:r>
              <w:t>i</w:t>
            </w:r>
            <w:r w:rsidRPr="00C735F8">
              <w:t xml:space="preserve"> y sale aviso</w:t>
            </w:r>
            <w:r>
              <w:t xml:space="preserve"> “Fecha Fin anterior a Fecha inicio”</w:t>
            </w:r>
          </w:p>
          <w:p w14:paraId="2D57D3E2" w14:textId="77777777" w:rsidR="00411DDB" w:rsidRPr="00C735F8" w:rsidRDefault="00411DDB" w:rsidP="00411DDB">
            <w:pPr>
              <w:pStyle w:val="Prrafodelista"/>
              <w:numPr>
                <w:ilvl w:val="0"/>
                <w:numId w:val="7"/>
              </w:numPr>
              <w:spacing w:line="259" w:lineRule="auto"/>
              <w:rPr>
                <w:u w:val="single"/>
              </w:rPr>
            </w:pPr>
            <w:r w:rsidRPr="00C735F8">
              <w:t>Ingresa fecha posterior a fin proyecto y sale aviso</w:t>
            </w:r>
            <w:r>
              <w:t xml:space="preserve"> “Fecha fin debe ser anterior a fin proyecto”</w:t>
            </w:r>
          </w:p>
        </w:tc>
      </w:tr>
      <w:tr w:rsidR="00411DDB" w:rsidRPr="00976471" w14:paraId="750C368B" w14:textId="77777777" w:rsidTr="007B7E3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98CA" w14:textId="77777777" w:rsidR="00411DDB" w:rsidRPr="00976471" w:rsidRDefault="00411DDB" w:rsidP="007B7E35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452B" w14:textId="77777777" w:rsidR="00411DDB" w:rsidRPr="00976471" w:rsidRDefault="00411DDB" w:rsidP="007B7E35">
            <w:pPr>
              <w:spacing w:line="259" w:lineRule="auto"/>
            </w:pPr>
            <w:r>
              <w:t>Realizado</w:t>
            </w:r>
          </w:p>
        </w:tc>
      </w:tr>
    </w:tbl>
    <w:p w14:paraId="6C35C516" w14:textId="5616F178" w:rsidR="00411DDB" w:rsidRDefault="00411DDB" w:rsidP="00493760"/>
    <w:p w14:paraId="493A6C2D" w14:textId="6154D42F" w:rsidR="003E2BCF" w:rsidRDefault="003E2BCF">
      <w:pPr>
        <w:spacing w:after="20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3E2BCF" w:rsidRPr="00327FA3" w14:paraId="5D9EEBD6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BF5B" w14:textId="77777777" w:rsidR="003E2BCF" w:rsidRPr="00327FA3" w:rsidRDefault="003E2BCF" w:rsidP="00E6262A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CE020" w14:textId="18B70B51" w:rsidR="003E2BCF" w:rsidRPr="00327FA3" w:rsidRDefault="003E2BCF" w:rsidP="00E6262A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18</w:t>
            </w:r>
          </w:p>
        </w:tc>
      </w:tr>
      <w:tr w:rsidR="003E2BCF" w:rsidRPr="00634C72" w14:paraId="13AF2995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6422" w14:textId="77777777" w:rsidR="003E2BCF" w:rsidRPr="00976471" w:rsidRDefault="003E2BCF" w:rsidP="00E6262A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03BB3" w14:textId="57DAF444" w:rsidR="003E2BCF" w:rsidRPr="00634C72" w:rsidRDefault="003E2BCF" w:rsidP="00E6262A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renovación de un contrato para el solicitante, se validan las fechas de la nueva renovación y se actualiza la fecha fin del contrato y las nuevas cantidades de nómina, seg. Social e indemnización</w:t>
            </w:r>
          </w:p>
        </w:tc>
      </w:tr>
      <w:tr w:rsidR="003E2BCF" w:rsidRPr="00976471" w14:paraId="41E58C0B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EDA7" w14:textId="77777777" w:rsidR="003E2BCF" w:rsidRPr="00976471" w:rsidRDefault="003E2BCF" w:rsidP="00E6262A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062C" w14:textId="09E4A95D" w:rsidR="003E2BCF" w:rsidRPr="00976471" w:rsidRDefault="003E2BCF" w:rsidP="00E6262A">
            <w:pPr>
              <w:spacing w:line="259" w:lineRule="auto"/>
            </w:pPr>
            <w:r w:rsidRPr="00976471">
              <w:t>R.F.</w:t>
            </w:r>
            <w:r>
              <w:t>18</w:t>
            </w:r>
          </w:p>
        </w:tc>
      </w:tr>
      <w:tr w:rsidR="003E2BCF" w:rsidRPr="00976471" w14:paraId="3CBC7D31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5578" w14:textId="77777777" w:rsidR="003E2BCF" w:rsidRPr="00976471" w:rsidRDefault="003E2BCF" w:rsidP="00E6262A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9D68" w14:textId="77777777" w:rsidR="003E2BCF" w:rsidRPr="00976471" w:rsidRDefault="003E2BCF" w:rsidP="00E6262A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3E2BCF" w:rsidRPr="00976471" w14:paraId="6C53EB12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B958C" w14:textId="77777777" w:rsidR="003E2BCF" w:rsidRPr="00976471" w:rsidRDefault="003E2BCF" w:rsidP="00E6262A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E00C" w14:textId="77777777" w:rsidR="003E2BCF" w:rsidRPr="00976471" w:rsidRDefault="003E2BCF" w:rsidP="00E6262A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3E2BCF" w:rsidRPr="00976471" w14:paraId="6EC8C931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E1303" w14:textId="77777777" w:rsidR="003E2BCF" w:rsidRPr="00976471" w:rsidRDefault="003E2BCF" w:rsidP="00E6262A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C5580" w14:textId="77777777" w:rsidR="003E2BCF" w:rsidRPr="00976471" w:rsidRDefault="003E2BCF" w:rsidP="00E6262A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3E2BCF" w:rsidRPr="00976471" w14:paraId="563B3B2F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B57C3" w14:textId="77777777" w:rsidR="003E2BCF" w:rsidRPr="00976471" w:rsidRDefault="003E2BCF" w:rsidP="00E6262A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28A2A" w14:textId="77777777" w:rsidR="003E2BCF" w:rsidRPr="00976471" w:rsidRDefault="003E2BCF" w:rsidP="00E6262A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3E2BCF" w:rsidRPr="00C735F8" w14:paraId="2B7AF121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5051" w14:textId="77777777" w:rsidR="003E2BCF" w:rsidRPr="00976471" w:rsidRDefault="003E2BCF" w:rsidP="00E6262A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0FE3" w14:textId="4B78E927" w:rsidR="003E2BCF" w:rsidRDefault="003E2BCF" w:rsidP="00E6262A">
            <w:pPr>
              <w:spacing w:line="259" w:lineRule="auto"/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Contratos-Renovar, generando las siguientes incidencias:</w:t>
            </w:r>
          </w:p>
          <w:p w14:paraId="0E1656DA" w14:textId="084F8E7C" w:rsidR="003E2BCF" w:rsidRDefault="003E2BCF" w:rsidP="003E2BCF">
            <w:pPr>
              <w:pStyle w:val="Prrafodelista"/>
              <w:numPr>
                <w:ilvl w:val="0"/>
                <w:numId w:val="7"/>
              </w:numPr>
              <w:spacing w:line="259" w:lineRule="auto"/>
            </w:pPr>
            <w:r>
              <w:t>Ingresa fecha de inicio anterior al fin del contrato y sale aviso “fecha anterior al inicio fin contrato”</w:t>
            </w:r>
          </w:p>
          <w:p w14:paraId="6EED9506" w14:textId="606FC26A" w:rsidR="003E2BCF" w:rsidRPr="003E2BCF" w:rsidRDefault="003E2BCF" w:rsidP="003E2BCF">
            <w:pPr>
              <w:pStyle w:val="Prrafodelista"/>
              <w:numPr>
                <w:ilvl w:val="0"/>
                <w:numId w:val="7"/>
              </w:numPr>
              <w:spacing w:line="259" w:lineRule="auto"/>
            </w:pPr>
            <w:r w:rsidRPr="00C735F8">
              <w:t xml:space="preserve">Ingresa fecha </w:t>
            </w:r>
            <w:r>
              <w:t>fin posterior al fin del proyecto</w:t>
            </w:r>
            <w:r w:rsidRPr="00C735F8">
              <w:t xml:space="preserve"> y sale aviso</w:t>
            </w:r>
            <w:r>
              <w:t xml:space="preserve"> “Fecha Fin debe ser anterior a Fecha fin proyecto”</w:t>
            </w:r>
          </w:p>
        </w:tc>
      </w:tr>
      <w:tr w:rsidR="003E2BCF" w:rsidRPr="00976471" w14:paraId="0422B814" w14:textId="77777777" w:rsidTr="00E6262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52D6" w14:textId="77777777" w:rsidR="003E2BCF" w:rsidRPr="00976471" w:rsidRDefault="003E2BCF" w:rsidP="00E6262A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9909" w14:textId="77777777" w:rsidR="003E2BCF" w:rsidRPr="00976471" w:rsidRDefault="003E2BCF" w:rsidP="00E6262A">
            <w:pPr>
              <w:spacing w:line="259" w:lineRule="auto"/>
            </w:pPr>
            <w:r>
              <w:t>Realizado</w:t>
            </w:r>
          </w:p>
        </w:tc>
      </w:tr>
    </w:tbl>
    <w:p w14:paraId="0E5D071D" w14:textId="1048061C" w:rsidR="003E2BCF" w:rsidRDefault="003E2BCF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D533F6" w:rsidRPr="00327FA3" w14:paraId="428717E6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14C6" w14:textId="77777777" w:rsidR="00D533F6" w:rsidRPr="00327FA3" w:rsidRDefault="00D533F6" w:rsidP="0081353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DED3" w14:textId="2C1D8476" w:rsidR="00D533F6" w:rsidRPr="00327FA3" w:rsidRDefault="00D533F6" w:rsidP="0081353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19</w:t>
            </w:r>
          </w:p>
        </w:tc>
      </w:tr>
      <w:tr w:rsidR="00D533F6" w:rsidRPr="00634C72" w14:paraId="1A41B238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A4D3" w14:textId="77777777" w:rsidR="00D533F6" w:rsidRPr="00976471" w:rsidRDefault="00D533F6" w:rsidP="00813531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C1D6D" w14:textId="77777777" w:rsidR="00D533F6" w:rsidRPr="00634C72" w:rsidRDefault="00D533F6" w:rsidP="00813531">
            <w:pPr>
              <w:spacing w:line="259" w:lineRule="auto"/>
              <w:rPr>
                <w:u w:val="single"/>
              </w:rPr>
            </w:pPr>
            <w:r w:rsidRPr="00976471">
              <w:t>Inicio de sesión con usuario "</w:t>
            </w:r>
            <w:r>
              <w:t>user01</w:t>
            </w:r>
            <w:r w:rsidRPr="00976471">
              <w:t>" y contraseña "</w:t>
            </w:r>
            <w:r>
              <w:t>user01</w:t>
            </w:r>
            <w:r w:rsidRPr="00976471">
              <w:t>"</w:t>
            </w:r>
            <w:r>
              <w:t xml:space="preserve"> y renovación de un contrato para el solicitante, se validan las fechas de la nueva renovación y se actualiza la fecha fin del contrato y las nuevas cantidades de nómina, seg. Social e indemnización</w:t>
            </w:r>
          </w:p>
        </w:tc>
      </w:tr>
      <w:tr w:rsidR="00D533F6" w:rsidRPr="00976471" w14:paraId="641F54F5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EDD17" w14:textId="77777777" w:rsidR="00D533F6" w:rsidRPr="00976471" w:rsidRDefault="00D533F6" w:rsidP="00813531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4B7E4" w14:textId="65F929F8" w:rsidR="00D533F6" w:rsidRPr="00976471" w:rsidRDefault="00D533F6" w:rsidP="00813531">
            <w:pPr>
              <w:spacing w:line="259" w:lineRule="auto"/>
            </w:pPr>
            <w:r w:rsidRPr="00976471">
              <w:t>R.F.</w:t>
            </w:r>
            <w:r>
              <w:t>19</w:t>
            </w:r>
          </w:p>
        </w:tc>
      </w:tr>
      <w:tr w:rsidR="00D533F6" w:rsidRPr="00976471" w14:paraId="500136A9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B1E83" w14:textId="77777777" w:rsidR="00D533F6" w:rsidRPr="00976471" w:rsidRDefault="00D533F6" w:rsidP="00813531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5A76" w14:textId="77777777" w:rsidR="00D533F6" w:rsidRPr="00976471" w:rsidRDefault="00D533F6" w:rsidP="00813531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D533F6" w:rsidRPr="00976471" w14:paraId="0926DE31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CA68" w14:textId="77777777" w:rsidR="00D533F6" w:rsidRPr="00976471" w:rsidRDefault="00D533F6" w:rsidP="00813531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EFE5" w14:textId="77777777" w:rsidR="00D533F6" w:rsidRPr="00976471" w:rsidRDefault="00D533F6" w:rsidP="00813531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D533F6" w:rsidRPr="00976471" w14:paraId="414D4B95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6A18B" w14:textId="77777777" w:rsidR="00D533F6" w:rsidRPr="00976471" w:rsidRDefault="00D533F6" w:rsidP="00813531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1D9F" w14:textId="77777777" w:rsidR="00D533F6" w:rsidRPr="00976471" w:rsidRDefault="00D533F6" w:rsidP="00813531">
            <w:pPr>
              <w:spacing w:line="259" w:lineRule="auto"/>
            </w:pPr>
            <w:r w:rsidRPr="00976471">
              <w:t>1. Accedemos a la página de inicio de sesión.</w:t>
            </w:r>
            <w:r w:rsidRPr="00976471">
              <w:br/>
              <w:t>2. Ingresamos el usuario "</w:t>
            </w:r>
            <w:r>
              <w:t>user01</w:t>
            </w:r>
            <w:r w:rsidRPr="00976471">
              <w:t>" y la contraseña "</w:t>
            </w:r>
            <w:r>
              <w:t>user01</w:t>
            </w:r>
            <w:r w:rsidRPr="00976471">
              <w:t>".</w:t>
            </w:r>
            <w:r w:rsidRPr="00976471">
              <w:br/>
              <w:t>3. Presionamos el botón "</w:t>
            </w:r>
            <w:r>
              <w:t>log-in</w:t>
            </w:r>
            <w:r w:rsidRPr="00976471">
              <w:t>".</w:t>
            </w:r>
          </w:p>
        </w:tc>
      </w:tr>
      <w:tr w:rsidR="00D533F6" w:rsidRPr="00976471" w14:paraId="3203BF46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5F7B" w14:textId="77777777" w:rsidR="00D533F6" w:rsidRPr="00976471" w:rsidRDefault="00D533F6" w:rsidP="00813531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CF0B" w14:textId="77777777" w:rsidR="00D533F6" w:rsidRPr="00976471" w:rsidRDefault="00D533F6" w:rsidP="00813531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D533F6" w:rsidRPr="00C735F8" w14:paraId="3E84C6D5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DB805" w14:textId="77777777" w:rsidR="00D533F6" w:rsidRPr="00976471" w:rsidRDefault="00D533F6" w:rsidP="00813531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60F1" w14:textId="770DE229" w:rsidR="00D533F6" w:rsidRPr="003E2BCF" w:rsidRDefault="00D533F6" w:rsidP="00D533F6">
            <w:pPr>
              <w:spacing w:line="259" w:lineRule="auto"/>
            </w:pPr>
            <w:r w:rsidRPr="00976471">
              <w:t xml:space="preserve">El usuario accede a la página de </w:t>
            </w:r>
            <w:r>
              <w:t>inicio de la aplicación</w:t>
            </w:r>
            <w:r w:rsidRPr="00976471">
              <w:t xml:space="preserve"> correctamente</w:t>
            </w:r>
            <w:r>
              <w:t xml:space="preserve"> y despliega Contratos-Renovar e introduce los datos </w:t>
            </w:r>
            <w:r>
              <w:lastRenderedPageBreak/>
              <w:t>para la renovación de un contrato 3 meses. Generándose la confirmación. Los datos generados se comprueban en el siguiente caso de uso.</w:t>
            </w:r>
          </w:p>
        </w:tc>
      </w:tr>
      <w:tr w:rsidR="00D533F6" w:rsidRPr="00976471" w14:paraId="359653BE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A596" w14:textId="77777777" w:rsidR="00D533F6" w:rsidRPr="00976471" w:rsidRDefault="00D533F6" w:rsidP="00813531">
            <w:pPr>
              <w:spacing w:line="259" w:lineRule="auto"/>
            </w:pPr>
            <w:r w:rsidRPr="00976471">
              <w:lastRenderedPageBreak/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148D" w14:textId="77777777" w:rsidR="00D533F6" w:rsidRPr="00976471" w:rsidRDefault="00D533F6" w:rsidP="00813531">
            <w:pPr>
              <w:spacing w:line="259" w:lineRule="auto"/>
            </w:pPr>
            <w:r>
              <w:t>Realizado</w:t>
            </w:r>
          </w:p>
        </w:tc>
      </w:tr>
    </w:tbl>
    <w:p w14:paraId="361F0E2E" w14:textId="47C95CF4" w:rsidR="00D533F6" w:rsidRDefault="00D533F6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CC3BE6" w:rsidRPr="00327FA3" w14:paraId="5301DF86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AB6A" w14:textId="77777777" w:rsidR="00CC3BE6" w:rsidRPr="00327FA3" w:rsidRDefault="00CC3BE6" w:rsidP="0081353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9FB7F" w14:textId="51A5AB9C" w:rsidR="00CC3BE6" w:rsidRPr="00327FA3" w:rsidRDefault="00CC3BE6" w:rsidP="00813531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20</w:t>
            </w:r>
          </w:p>
        </w:tc>
      </w:tr>
      <w:tr w:rsidR="00CC3BE6" w:rsidRPr="00634C72" w14:paraId="47CA1AA8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EDDA" w14:textId="77777777" w:rsidR="00CC3BE6" w:rsidRPr="00976471" w:rsidRDefault="00CC3BE6" w:rsidP="00813531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7353" w14:textId="3BB76E42" w:rsidR="00CC3BE6" w:rsidRPr="00634C72" w:rsidRDefault="00CC3BE6" w:rsidP="00813531">
            <w:pPr>
              <w:spacing w:line="259" w:lineRule="auto"/>
              <w:rPr>
                <w:u w:val="single"/>
              </w:rPr>
            </w:pPr>
            <w:r>
              <w:t xml:space="preserve">Comprobación de la generación de nóminas tras la renovación y que el campo fecha_fin del contrato </w:t>
            </w:r>
            <w:r w:rsidR="00D26371">
              <w:t xml:space="preserve">CONT123 </w:t>
            </w:r>
            <w:r>
              <w:t>es correcto.</w:t>
            </w:r>
          </w:p>
        </w:tc>
      </w:tr>
      <w:tr w:rsidR="00CC3BE6" w:rsidRPr="00976471" w14:paraId="2D346AB8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D8143" w14:textId="77777777" w:rsidR="00CC3BE6" w:rsidRPr="00976471" w:rsidRDefault="00CC3BE6" w:rsidP="00813531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C634" w14:textId="3CF2EC65" w:rsidR="00CC3BE6" w:rsidRPr="00976471" w:rsidRDefault="00CC3BE6" w:rsidP="00813531">
            <w:pPr>
              <w:spacing w:line="259" w:lineRule="auto"/>
            </w:pPr>
            <w:r w:rsidRPr="00976471">
              <w:t>R.F.</w:t>
            </w:r>
            <w:r w:rsidR="00FF1FB7">
              <w:t>20</w:t>
            </w:r>
          </w:p>
        </w:tc>
      </w:tr>
      <w:tr w:rsidR="00CC3BE6" w:rsidRPr="00976471" w14:paraId="1DC7E4FA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E6AA" w14:textId="77777777" w:rsidR="00CC3BE6" w:rsidRPr="00976471" w:rsidRDefault="00CC3BE6" w:rsidP="00813531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EF16" w14:textId="77777777" w:rsidR="00CC3BE6" w:rsidRPr="00976471" w:rsidRDefault="00CC3BE6" w:rsidP="00813531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CC3BE6" w:rsidRPr="00976471" w14:paraId="4F0B7A07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1753" w14:textId="77777777" w:rsidR="00CC3BE6" w:rsidRPr="00976471" w:rsidRDefault="00CC3BE6" w:rsidP="00813531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39017" w14:textId="77777777" w:rsidR="00CC3BE6" w:rsidRPr="00976471" w:rsidRDefault="00CC3BE6" w:rsidP="00813531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CC3BE6" w:rsidRPr="00976471" w14:paraId="28B57C1E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36D0" w14:textId="77777777" w:rsidR="00CC3BE6" w:rsidRPr="00976471" w:rsidRDefault="00CC3BE6" w:rsidP="00813531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7BFE" w14:textId="5D7F04C4" w:rsidR="00CC3BE6" w:rsidRPr="00976471" w:rsidRDefault="00CC3BE6" w:rsidP="00813531">
            <w:pPr>
              <w:spacing w:line="259" w:lineRule="auto"/>
            </w:pPr>
            <w:r>
              <w:t xml:space="preserve">Se comprueba mediante consulta la BD si se han generado las nóminas y modificado la fecha fin del contrato </w:t>
            </w:r>
          </w:p>
        </w:tc>
      </w:tr>
      <w:tr w:rsidR="00CC3BE6" w:rsidRPr="00976471" w14:paraId="13E1A2B3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5141" w14:textId="77777777" w:rsidR="00CC3BE6" w:rsidRPr="00976471" w:rsidRDefault="00CC3BE6" w:rsidP="00813531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19F4" w14:textId="77777777" w:rsidR="00CC3BE6" w:rsidRPr="00976471" w:rsidRDefault="00CC3BE6" w:rsidP="00813531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CC3BE6" w:rsidRPr="00C735F8" w14:paraId="37EF7A32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66A5" w14:textId="77777777" w:rsidR="00CC3BE6" w:rsidRPr="00976471" w:rsidRDefault="00CC3BE6" w:rsidP="00813531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BBEE" w14:textId="1971006C" w:rsidR="00CC3BE6" w:rsidRPr="003E2BCF" w:rsidRDefault="00CC3BE6" w:rsidP="00813531">
            <w:pPr>
              <w:spacing w:line="259" w:lineRule="auto"/>
            </w:pPr>
            <w:r>
              <w:t>Debe haber 16 nóminas y la fecha fin debe ser 30-sep-2026, anteriormente 30-jun-2026</w:t>
            </w:r>
          </w:p>
        </w:tc>
      </w:tr>
      <w:tr w:rsidR="00CC3BE6" w:rsidRPr="00976471" w14:paraId="53D276D5" w14:textId="77777777" w:rsidTr="0081353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96BE" w14:textId="77777777" w:rsidR="00CC3BE6" w:rsidRPr="00976471" w:rsidRDefault="00CC3BE6" w:rsidP="00813531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FB46" w14:textId="77777777" w:rsidR="00CC3BE6" w:rsidRPr="00976471" w:rsidRDefault="00CC3BE6" w:rsidP="00813531">
            <w:pPr>
              <w:spacing w:line="259" w:lineRule="auto"/>
            </w:pPr>
            <w:r>
              <w:t>Realizado</w:t>
            </w:r>
          </w:p>
        </w:tc>
      </w:tr>
    </w:tbl>
    <w:p w14:paraId="12FFCEEA" w14:textId="3FBC51A1" w:rsidR="00CC3BE6" w:rsidRDefault="00CC3BE6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FF1FB7" w:rsidRPr="00327FA3" w14:paraId="5912072C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6339" w14:textId="77777777" w:rsidR="00FF1FB7" w:rsidRPr="00327FA3" w:rsidRDefault="00FF1FB7" w:rsidP="00986594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6763" w14:textId="7E1F45A2" w:rsidR="00FF1FB7" w:rsidRPr="00327FA3" w:rsidRDefault="00FF1FB7" w:rsidP="00986594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21</w:t>
            </w:r>
          </w:p>
        </w:tc>
      </w:tr>
      <w:tr w:rsidR="00FF1FB7" w:rsidRPr="00634C72" w14:paraId="18289C80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A0465" w14:textId="77777777" w:rsidR="00FF1FB7" w:rsidRPr="00976471" w:rsidRDefault="00FF1FB7" w:rsidP="00986594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74F43" w14:textId="083E5BBB" w:rsidR="00FF1FB7" w:rsidRPr="00634C72" w:rsidRDefault="00FF1FB7" w:rsidP="00986594">
            <w:pPr>
              <w:spacing w:line="259" w:lineRule="auto"/>
              <w:rPr>
                <w:u w:val="single"/>
              </w:rPr>
            </w:pPr>
            <w:r>
              <w:t>Renuncia del contrato CONT141 con fecha 31-12-2025 es correcto.</w:t>
            </w:r>
          </w:p>
        </w:tc>
      </w:tr>
      <w:tr w:rsidR="00FF1FB7" w:rsidRPr="00976471" w14:paraId="32285DE5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8A833" w14:textId="77777777" w:rsidR="00FF1FB7" w:rsidRPr="00976471" w:rsidRDefault="00FF1FB7" w:rsidP="00986594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943B" w14:textId="21A47D2D" w:rsidR="00FF1FB7" w:rsidRPr="00976471" w:rsidRDefault="00FF1FB7" w:rsidP="00986594">
            <w:pPr>
              <w:spacing w:line="259" w:lineRule="auto"/>
            </w:pPr>
            <w:r w:rsidRPr="00976471">
              <w:t>R.F.</w:t>
            </w:r>
            <w:r>
              <w:t>21</w:t>
            </w:r>
          </w:p>
        </w:tc>
      </w:tr>
      <w:tr w:rsidR="00FF1FB7" w:rsidRPr="00976471" w14:paraId="584676B4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F873" w14:textId="77777777" w:rsidR="00FF1FB7" w:rsidRPr="00976471" w:rsidRDefault="00FF1FB7" w:rsidP="00986594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40F4" w14:textId="77777777" w:rsidR="00FF1FB7" w:rsidRPr="00976471" w:rsidRDefault="00FF1FB7" w:rsidP="00986594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FF1FB7" w:rsidRPr="00976471" w14:paraId="25232BE5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4BBB9" w14:textId="77777777" w:rsidR="00FF1FB7" w:rsidRPr="00976471" w:rsidRDefault="00FF1FB7" w:rsidP="00986594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26400" w14:textId="77777777" w:rsidR="00FF1FB7" w:rsidRPr="00976471" w:rsidRDefault="00FF1FB7" w:rsidP="00986594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FF1FB7" w:rsidRPr="00976471" w14:paraId="1221F388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7A624" w14:textId="77777777" w:rsidR="00FF1FB7" w:rsidRPr="00976471" w:rsidRDefault="00FF1FB7" w:rsidP="00986594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D8487" w14:textId="7B34C47D" w:rsidR="00FF1FB7" w:rsidRPr="00976471" w:rsidRDefault="00FF1FB7" w:rsidP="00986594">
            <w:pPr>
              <w:spacing w:line="259" w:lineRule="auto"/>
            </w:pPr>
            <w:r>
              <w:t>Se renuncia al contrato del solicitante 12345678M con la fecha indicada</w:t>
            </w:r>
            <w:r w:rsidR="00210713">
              <w:t xml:space="preserve"> 21-12-2025</w:t>
            </w:r>
          </w:p>
        </w:tc>
      </w:tr>
      <w:tr w:rsidR="00FF1FB7" w:rsidRPr="00976471" w14:paraId="0618AE3B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85CA2" w14:textId="77777777" w:rsidR="00FF1FB7" w:rsidRPr="00976471" w:rsidRDefault="00FF1FB7" w:rsidP="00986594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7D7A" w14:textId="77777777" w:rsidR="00FF1FB7" w:rsidRPr="00976471" w:rsidRDefault="00FF1FB7" w:rsidP="00986594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FF1FB7" w:rsidRPr="00C735F8" w14:paraId="35F40456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B91D" w14:textId="77777777" w:rsidR="00FF1FB7" w:rsidRPr="00976471" w:rsidRDefault="00FF1FB7" w:rsidP="00986594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89C3" w14:textId="01B7C7E3" w:rsidR="00FF1FB7" w:rsidRPr="003E2BCF" w:rsidRDefault="00FF1FB7" w:rsidP="00986594">
            <w:pPr>
              <w:spacing w:line="259" w:lineRule="auto"/>
            </w:pPr>
            <w:r>
              <w:t>Deben eliminarse las nóminas posteriores y modificar la fecha fin del contrato</w:t>
            </w:r>
          </w:p>
        </w:tc>
      </w:tr>
      <w:tr w:rsidR="00FF1FB7" w:rsidRPr="00976471" w14:paraId="6CCB84E3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32E1" w14:textId="77777777" w:rsidR="00FF1FB7" w:rsidRPr="00976471" w:rsidRDefault="00FF1FB7" w:rsidP="00986594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7C132" w14:textId="77777777" w:rsidR="00FF1FB7" w:rsidRPr="00976471" w:rsidRDefault="00FF1FB7" w:rsidP="00986594">
            <w:pPr>
              <w:spacing w:line="259" w:lineRule="auto"/>
            </w:pPr>
            <w:r>
              <w:t>Realizado</w:t>
            </w:r>
          </w:p>
        </w:tc>
      </w:tr>
    </w:tbl>
    <w:p w14:paraId="36945E09" w14:textId="137132BA" w:rsidR="00FF1FB7" w:rsidRDefault="00FF1FB7" w:rsidP="00493760"/>
    <w:p w14:paraId="78B3C7E8" w14:textId="24091448" w:rsidR="00744D70" w:rsidRDefault="00744D70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744D70" w:rsidRPr="00327FA3" w14:paraId="29F6FEC1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19A1B" w14:textId="77777777" w:rsidR="00744D70" w:rsidRPr="00327FA3" w:rsidRDefault="00744D70" w:rsidP="00986594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lastRenderedPageBreak/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DFE3" w14:textId="3086EAAA" w:rsidR="00744D70" w:rsidRPr="00327FA3" w:rsidRDefault="00744D70" w:rsidP="00986594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22</w:t>
            </w:r>
          </w:p>
        </w:tc>
      </w:tr>
      <w:tr w:rsidR="00744D70" w:rsidRPr="00634C72" w14:paraId="7375B1CF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EC30" w14:textId="77777777" w:rsidR="00744D70" w:rsidRPr="00976471" w:rsidRDefault="00744D70" w:rsidP="00986594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C9825" w14:textId="20D08697" w:rsidR="00744D70" w:rsidRPr="00744D70" w:rsidRDefault="00744D70" w:rsidP="00986594">
            <w:pPr>
              <w:spacing w:line="259" w:lineRule="auto"/>
            </w:pPr>
            <w:r>
              <w:t>Testean las fechas de renuncia, no pudiendo ser anterior a la actual ni posterior a fin de contrato.</w:t>
            </w:r>
          </w:p>
        </w:tc>
      </w:tr>
      <w:tr w:rsidR="00744D70" w:rsidRPr="00976471" w14:paraId="72A8AF53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4179" w14:textId="77777777" w:rsidR="00744D70" w:rsidRPr="00976471" w:rsidRDefault="00744D70" w:rsidP="00986594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6865" w14:textId="684D2EAF" w:rsidR="00744D70" w:rsidRPr="00976471" w:rsidRDefault="00744D70" w:rsidP="00986594">
            <w:pPr>
              <w:spacing w:line="259" w:lineRule="auto"/>
            </w:pPr>
            <w:r w:rsidRPr="00976471">
              <w:t>R.F.</w:t>
            </w:r>
            <w:r>
              <w:t>22</w:t>
            </w:r>
          </w:p>
        </w:tc>
      </w:tr>
      <w:tr w:rsidR="00744D70" w:rsidRPr="00976471" w14:paraId="23C188BF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AEBAD" w14:textId="77777777" w:rsidR="00744D70" w:rsidRPr="00976471" w:rsidRDefault="00744D70" w:rsidP="00986594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34AC" w14:textId="77777777" w:rsidR="00744D70" w:rsidRPr="00976471" w:rsidRDefault="00744D70" w:rsidP="00986594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744D70" w:rsidRPr="00976471" w14:paraId="6F55252F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7CE31" w14:textId="77777777" w:rsidR="00744D70" w:rsidRPr="00976471" w:rsidRDefault="00744D70" w:rsidP="00986594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2098" w14:textId="77777777" w:rsidR="00744D70" w:rsidRPr="00976471" w:rsidRDefault="00744D70" w:rsidP="00986594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744D70" w:rsidRPr="00976471" w14:paraId="26296D35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5E3B" w14:textId="77777777" w:rsidR="00744D70" w:rsidRPr="00976471" w:rsidRDefault="00744D70" w:rsidP="00986594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D579" w14:textId="5D70097F" w:rsidR="00744D70" w:rsidRPr="00976471" w:rsidRDefault="00744D70" w:rsidP="00986594">
            <w:pPr>
              <w:spacing w:line="259" w:lineRule="auto"/>
            </w:pPr>
            <w:r>
              <w:t>Se renuncia al contrato del solicitante 12345678M con la fechas 31-07-2025 y 01-08-2026 ambas erróneas</w:t>
            </w:r>
          </w:p>
        </w:tc>
      </w:tr>
      <w:tr w:rsidR="00744D70" w:rsidRPr="00976471" w14:paraId="43E807FE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F5376" w14:textId="77777777" w:rsidR="00744D70" w:rsidRPr="00976471" w:rsidRDefault="00744D70" w:rsidP="00986594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9B19" w14:textId="77777777" w:rsidR="00744D70" w:rsidRPr="00976471" w:rsidRDefault="00744D70" w:rsidP="00986594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744D70" w:rsidRPr="00C735F8" w14:paraId="11FF39FF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630E" w14:textId="77777777" w:rsidR="00744D70" w:rsidRPr="00976471" w:rsidRDefault="00744D70" w:rsidP="00986594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FEA5F" w14:textId="32F6C58E" w:rsidR="00744D70" w:rsidRPr="00744D70" w:rsidRDefault="00744D70" w:rsidP="00986594">
            <w:pPr>
              <w:spacing w:line="259" w:lineRule="auto"/>
              <w:rPr>
                <w:u w:val="single"/>
              </w:rPr>
            </w:pPr>
            <w:r>
              <w:t>Deben salir sendos mensajes, primero de fecha debe ser posterior a actual y segunda, debe ser anterior a fin contrato</w:t>
            </w:r>
          </w:p>
        </w:tc>
      </w:tr>
      <w:tr w:rsidR="00744D70" w:rsidRPr="00976471" w14:paraId="0E35B067" w14:textId="77777777" w:rsidTr="0098659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AC4E" w14:textId="77777777" w:rsidR="00744D70" w:rsidRPr="00976471" w:rsidRDefault="00744D70" w:rsidP="00986594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D673" w14:textId="77777777" w:rsidR="00744D70" w:rsidRPr="00976471" w:rsidRDefault="00744D70" w:rsidP="00986594">
            <w:pPr>
              <w:spacing w:line="259" w:lineRule="auto"/>
            </w:pPr>
            <w:r>
              <w:t>Realizado</w:t>
            </w:r>
          </w:p>
        </w:tc>
      </w:tr>
    </w:tbl>
    <w:p w14:paraId="0B5BD185" w14:textId="2DB81F58" w:rsidR="00744D70" w:rsidRDefault="00744D70" w:rsidP="00493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3"/>
      </w:tblGrid>
      <w:tr w:rsidR="00210713" w:rsidRPr="00327FA3" w14:paraId="4BA3A4FD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3AD5" w14:textId="77777777" w:rsidR="00210713" w:rsidRPr="00327FA3" w:rsidRDefault="00210713" w:rsidP="00CE53F9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Identificador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DE2F" w14:textId="0EB6482A" w:rsidR="00210713" w:rsidRPr="00327FA3" w:rsidRDefault="00210713" w:rsidP="00CE53F9">
            <w:pPr>
              <w:spacing w:line="259" w:lineRule="auto"/>
              <w:rPr>
                <w:b/>
                <w:bCs/>
              </w:rPr>
            </w:pPr>
            <w:r w:rsidRPr="00327FA3">
              <w:rPr>
                <w:b/>
                <w:bCs/>
              </w:rPr>
              <w:t>US-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</w:p>
        </w:tc>
      </w:tr>
      <w:tr w:rsidR="00210713" w:rsidRPr="00634C72" w14:paraId="0780C8BD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57AC" w14:textId="77777777" w:rsidR="00210713" w:rsidRPr="00976471" w:rsidRDefault="00210713" w:rsidP="00CE53F9">
            <w:pPr>
              <w:spacing w:line="259" w:lineRule="auto"/>
            </w:pPr>
            <w:r w:rsidRPr="00976471">
              <w:t>Título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9528E" w14:textId="4FF58B86" w:rsidR="00210713" w:rsidRPr="00744D70" w:rsidRDefault="00210713" w:rsidP="00CE53F9">
            <w:pPr>
              <w:spacing w:line="259" w:lineRule="auto"/>
            </w:pPr>
            <w:r>
              <w:t>Comprobación si elimina nóminas cambia fechas de un contrato después de renuncia</w:t>
            </w:r>
            <w:r>
              <w:t>.</w:t>
            </w:r>
          </w:p>
        </w:tc>
      </w:tr>
      <w:tr w:rsidR="00210713" w:rsidRPr="00976471" w14:paraId="6370EEFF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225" w14:textId="77777777" w:rsidR="00210713" w:rsidRPr="00976471" w:rsidRDefault="00210713" w:rsidP="00CE53F9">
            <w:pPr>
              <w:spacing w:line="259" w:lineRule="auto"/>
            </w:pPr>
            <w:r w:rsidRPr="00976471">
              <w:t>Requisito vinculado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5B14" w14:textId="1CFFA290" w:rsidR="00210713" w:rsidRPr="00976471" w:rsidRDefault="00210713" w:rsidP="00CE53F9">
            <w:pPr>
              <w:spacing w:line="259" w:lineRule="auto"/>
            </w:pPr>
            <w:r w:rsidRPr="00976471">
              <w:t>R.F.</w:t>
            </w:r>
            <w:r>
              <w:t>2</w:t>
            </w:r>
            <w:r>
              <w:t>3</w:t>
            </w:r>
          </w:p>
        </w:tc>
      </w:tr>
      <w:tr w:rsidR="00210713" w:rsidRPr="00976471" w14:paraId="3E64AEDB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9994" w14:textId="77777777" w:rsidR="00210713" w:rsidRPr="00976471" w:rsidRDefault="00210713" w:rsidP="00CE53F9">
            <w:pPr>
              <w:spacing w:line="259" w:lineRule="auto"/>
            </w:pPr>
            <w:r w:rsidRPr="00976471">
              <w:t>Precondiciones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C704" w14:textId="77777777" w:rsidR="00210713" w:rsidRPr="00976471" w:rsidRDefault="00210713" w:rsidP="00CE53F9">
            <w:pPr>
              <w:spacing w:line="259" w:lineRule="auto"/>
            </w:pPr>
            <w:r w:rsidRPr="00976471">
              <w:t xml:space="preserve">El usuario </w:t>
            </w:r>
            <w:r>
              <w:t>“user01</w:t>
            </w:r>
            <w:r w:rsidRPr="00976471">
              <w:t>" ha sido registrado en el sistema.</w:t>
            </w:r>
          </w:p>
        </w:tc>
      </w:tr>
      <w:tr w:rsidR="00210713" w:rsidRPr="00976471" w14:paraId="7738014B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EF8F" w14:textId="77777777" w:rsidR="00210713" w:rsidRPr="00976471" w:rsidRDefault="00210713" w:rsidP="00CE53F9">
            <w:pPr>
              <w:spacing w:line="259" w:lineRule="auto"/>
            </w:pPr>
            <w:r w:rsidRPr="00976471">
              <w:t>Postcondiciones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1F48" w14:textId="77777777" w:rsidR="00210713" w:rsidRPr="00976471" w:rsidRDefault="00210713" w:rsidP="00CE53F9">
            <w:pPr>
              <w:spacing w:line="259" w:lineRule="auto"/>
            </w:pPr>
            <w:r w:rsidRPr="00976471">
              <w:t>El usuario</w:t>
            </w:r>
            <w:r>
              <w:t xml:space="preserve"> </w:t>
            </w:r>
            <w:r w:rsidRPr="00976471">
              <w:t xml:space="preserve">accede a su cuenta de </w:t>
            </w:r>
            <w:r>
              <w:t>usuario</w:t>
            </w:r>
            <w:r w:rsidRPr="00976471">
              <w:t>.</w:t>
            </w:r>
          </w:p>
        </w:tc>
      </w:tr>
      <w:tr w:rsidR="00210713" w:rsidRPr="00976471" w14:paraId="348DCDA0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688EA" w14:textId="77777777" w:rsidR="00210713" w:rsidRPr="00976471" w:rsidRDefault="00210713" w:rsidP="00CE53F9">
            <w:pPr>
              <w:spacing w:line="259" w:lineRule="auto"/>
            </w:pPr>
            <w:r w:rsidRPr="00976471">
              <w:t>Proceso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5DC9" w14:textId="3E246552" w:rsidR="00210713" w:rsidRPr="00976471" w:rsidRDefault="00210713" w:rsidP="00CE53F9">
            <w:pPr>
              <w:spacing w:line="259" w:lineRule="auto"/>
            </w:pPr>
            <w:r>
              <w:t xml:space="preserve">Se renuncia al contrato del solicitante 12345678M </w:t>
            </w:r>
            <w:r>
              <w:t>31-12-2025, después elimina el resto de nóminas y modifica la fecha fin del contrato</w:t>
            </w:r>
          </w:p>
        </w:tc>
      </w:tr>
      <w:tr w:rsidR="00210713" w:rsidRPr="00976471" w14:paraId="3A8714BB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324A" w14:textId="77777777" w:rsidR="00210713" w:rsidRPr="00976471" w:rsidRDefault="00210713" w:rsidP="00CE53F9">
            <w:pPr>
              <w:spacing w:line="259" w:lineRule="auto"/>
            </w:pPr>
            <w:r w:rsidRPr="00976471">
              <w:t>Datos de prueba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1F71" w14:textId="77777777" w:rsidR="00210713" w:rsidRPr="00976471" w:rsidRDefault="00210713" w:rsidP="00CE53F9">
            <w:pPr>
              <w:spacing w:line="259" w:lineRule="auto"/>
            </w:pPr>
            <w:r w:rsidRPr="00976471">
              <w:t>Usuario: "</w:t>
            </w:r>
            <w:r>
              <w:t>user01</w:t>
            </w:r>
            <w:r w:rsidRPr="00976471">
              <w:t>"</w:t>
            </w:r>
            <w:r w:rsidRPr="00976471">
              <w:br/>
              <w:t>Contraseña: "</w:t>
            </w:r>
            <w:r>
              <w:t>user01</w:t>
            </w:r>
            <w:r w:rsidRPr="00976471">
              <w:t>"</w:t>
            </w:r>
          </w:p>
        </w:tc>
      </w:tr>
      <w:tr w:rsidR="00210713" w:rsidRPr="00C735F8" w14:paraId="7E338F0D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2C3D" w14:textId="77777777" w:rsidR="00210713" w:rsidRPr="00976471" w:rsidRDefault="00210713" w:rsidP="00CE53F9">
            <w:pPr>
              <w:spacing w:line="259" w:lineRule="auto"/>
            </w:pPr>
            <w:r w:rsidRPr="00976471">
              <w:t>Resultados esperados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05FD" w14:textId="3ADEC72C" w:rsidR="00210713" w:rsidRPr="00210713" w:rsidRDefault="00210713" w:rsidP="00CE53F9">
            <w:pPr>
              <w:spacing w:line="259" w:lineRule="auto"/>
            </w:pPr>
            <w:r>
              <w:t>Se han eliminado las nóminas después del 31-12-2025 más una de seguridad social y se ha cambiado la fecha fin de 31-07-2026 a 31-12-2025</w:t>
            </w:r>
          </w:p>
        </w:tc>
      </w:tr>
      <w:tr w:rsidR="00210713" w:rsidRPr="00976471" w14:paraId="390313AF" w14:textId="77777777" w:rsidTr="00CE53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3E541" w14:textId="77777777" w:rsidR="00210713" w:rsidRPr="00976471" w:rsidRDefault="00210713" w:rsidP="00CE53F9">
            <w:pPr>
              <w:spacing w:line="259" w:lineRule="auto"/>
            </w:pPr>
            <w:r w:rsidRPr="00976471">
              <w:t>Estado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A814" w14:textId="77777777" w:rsidR="00210713" w:rsidRPr="00976471" w:rsidRDefault="00210713" w:rsidP="00CE53F9">
            <w:pPr>
              <w:spacing w:line="259" w:lineRule="auto"/>
            </w:pPr>
            <w:r>
              <w:t>Realizado</w:t>
            </w:r>
          </w:p>
        </w:tc>
      </w:tr>
    </w:tbl>
    <w:p w14:paraId="0B9735A9" w14:textId="77777777" w:rsidR="00210713" w:rsidRDefault="00210713" w:rsidP="00493760"/>
    <w:p w14:paraId="7D315512" w14:textId="77777777" w:rsidR="00FF1FB7" w:rsidRPr="00493760" w:rsidRDefault="00FF1FB7" w:rsidP="00493760"/>
    <w:sectPr w:rsidR="00FF1FB7" w:rsidRPr="00493760" w:rsidSect="00502B52">
      <w:footerReference w:type="default" r:id="rId11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03787" w14:textId="77777777" w:rsidR="00E26775" w:rsidRDefault="00E26775">
      <w:pPr>
        <w:spacing w:before="0" w:after="0" w:line="240" w:lineRule="auto"/>
      </w:pPr>
      <w:r>
        <w:separator/>
      </w:r>
    </w:p>
  </w:endnote>
  <w:endnote w:type="continuationSeparator" w:id="0">
    <w:p w14:paraId="4B58E055" w14:textId="77777777" w:rsidR="00E26775" w:rsidRDefault="00E267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B179C" w14:textId="77777777" w:rsidR="00C24251" w:rsidRPr="00CF40D8" w:rsidRDefault="00C24251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8A2161">
      <w:rPr>
        <w:noProof/>
      </w:rPr>
      <w:t>1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A3E9D" w14:textId="77777777" w:rsidR="00E26775" w:rsidRDefault="00E26775">
      <w:pPr>
        <w:spacing w:before="0" w:after="0" w:line="240" w:lineRule="auto"/>
      </w:pPr>
      <w:r>
        <w:separator/>
      </w:r>
    </w:p>
  </w:footnote>
  <w:footnote w:type="continuationSeparator" w:id="0">
    <w:p w14:paraId="041020C1" w14:textId="77777777" w:rsidR="00E26775" w:rsidRDefault="00E267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3F8E72C4"/>
    <w:multiLevelType w:val="hybridMultilevel"/>
    <w:tmpl w:val="3EACD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B8"/>
    <w:rsid w:val="00062F8F"/>
    <w:rsid w:val="00104F5D"/>
    <w:rsid w:val="00162E13"/>
    <w:rsid w:val="00165FE2"/>
    <w:rsid w:val="00210713"/>
    <w:rsid w:val="00210D08"/>
    <w:rsid w:val="00246E4E"/>
    <w:rsid w:val="00282522"/>
    <w:rsid w:val="002D0521"/>
    <w:rsid w:val="002D17D1"/>
    <w:rsid w:val="00315DF0"/>
    <w:rsid w:val="00327FA3"/>
    <w:rsid w:val="00340910"/>
    <w:rsid w:val="003E2BCF"/>
    <w:rsid w:val="00411DDB"/>
    <w:rsid w:val="004241E5"/>
    <w:rsid w:val="00493760"/>
    <w:rsid w:val="004C7BC9"/>
    <w:rsid w:val="00502B52"/>
    <w:rsid w:val="0052431A"/>
    <w:rsid w:val="005350B4"/>
    <w:rsid w:val="00535F0C"/>
    <w:rsid w:val="00580C0B"/>
    <w:rsid w:val="005E704C"/>
    <w:rsid w:val="00634C72"/>
    <w:rsid w:val="00650176"/>
    <w:rsid w:val="00652A01"/>
    <w:rsid w:val="006B1F4C"/>
    <w:rsid w:val="006F6D69"/>
    <w:rsid w:val="00725D6F"/>
    <w:rsid w:val="00744D70"/>
    <w:rsid w:val="0076466F"/>
    <w:rsid w:val="007727B8"/>
    <w:rsid w:val="007B625E"/>
    <w:rsid w:val="007C4601"/>
    <w:rsid w:val="007E2A09"/>
    <w:rsid w:val="00806A60"/>
    <w:rsid w:val="00852D90"/>
    <w:rsid w:val="008748F5"/>
    <w:rsid w:val="0087552D"/>
    <w:rsid w:val="008A2161"/>
    <w:rsid w:val="008B01FC"/>
    <w:rsid w:val="008D4AB4"/>
    <w:rsid w:val="009334D2"/>
    <w:rsid w:val="0099638C"/>
    <w:rsid w:val="009D2D39"/>
    <w:rsid w:val="009E1FF9"/>
    <w:rsid w:val="009F48DB"/>
    <w:rsid w:val="00A13C76"/>
    <w:rsid w:val="00A63FAD"/>
    <w:rsid w:val="00AE339C"/>
    <w:rsid w:val="00B850C3"/>
    <w:rsid w:val="00B9264A"/>
    <w:rsid w:val="00BB1960"/>
    <w:rsid w:val="00C2009F"/>
    <w:rsid w:val="00C24251"/>
    <w:rsid w:val="00C727DD"/>
    <w:rsid w:val="00C735F8"/>
    <w:rsid w:val="00C8792F"/>
    <w:rsid w:val="00CB02A0"/>
    <w:rsid w:val="00CC3BE6"/>
    <w:rsid w:val="00CF40D8"/>
    <w:rsid w:val="00D26371"/>
    <w:rsid w:val="00D50BBB"/>
    <w:rsid w:val="00D533F6"/>
    <w:rsid w:val="00D953B8"/>
    <w:rsid w:val="00DC083A"/>
    <w:rsid w:val="00DD55D9"/>
    <w:rsid w:val="00DF14A1"/>
    <w:rsid w:val="00E10342"/>
    <w:rsid w:val="00E26775"/>
    <w:rsid w:val="00E44B50"/>
    <w:rsid w:val="00EA2523"/>
    <w:rsid w:val="00EA3D45"/>
    <w:rsid w:val="00F61A84"/>
    <w:rsid w:val="00FD5B97"/>
    <w:rsid w:val="00FF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B72620"/>
  <w15:docId w15:val="{6261028D-38EE-4B1F-9F07-C4FD330C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713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46541-6D17-44D6-9305-0425AF0BC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519</TotalTime>
  <Pages>13</Pages>
  <Words>2547</Words>
  <Characters>14014</Characters>
  <Application>Microsoft Office Word</Application>
  <DocSecurity>0</DocSecurity>
  <Lines>116</Lines>
  <Paragraphs>33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Requisitos/Casos de Uso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16528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Requisitos/Casos de Uso</dc:title>
  <dc:subject>Para la realización de test</dc:subject>
  <dc:creator>User</dc:creator>
  <cp:keywords/>
  <cp:lastModifiedBy>User</cp:lastModifiedBy>
  <cp:revision>26</cp:revision>
  <dcterms:created xsi:type="dcterms:W3CDTF">2025-06-30T07:39:00Z</dcterms:created>
  <dcterms:modified xsi:type="dcterms:W3CDTF">2025-07-24T15:23:00Z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